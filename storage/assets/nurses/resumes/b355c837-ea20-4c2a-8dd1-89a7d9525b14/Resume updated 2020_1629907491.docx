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0A833" w14:textId="77777777" w:rsidR="00CB2D3F" w:rsidRPr="00094894" w:rsidRDefault="001F7B7B" w:rsidP="00094894">
      <w:pPr>
        <w:pStyle w:val="Title"/>
        <w:pBdr>
          <w:bottom w:val="single" w:sz="12" w:space="0" w:color="000000" w:themeColor="accent1"/>
        </w:pBdr>
        <w:jc w:val="center"/>
        <w:rPr>
          <w:b/>
          <w:color w:val="auto"/>
          <w:sz w:val="20"/>
        </w:rPr>
      </w:pPr>
      <w:r w:rsidRPr="00094894">
        <w:rPr>
          <w:b/>
          <w:color w:val="auto"/>
          <w:sz w:val="20"/>
        </w:rPr>
        <w:t>‍‍</w:t>
      </w:r>
      <w:r w:rsidR="00C31EFC">
        <w:rPr>
          <w:b/>
          <w:color w:val="auto"/>
          <w:sz w:val="36"/>
          <w:szCs w:val="36"/>
        </w:rPr>
        <w:t>Carrin Clifford</w:t>
      </w:r>
    </w:p>
    <w:p w14:paraId="53A187B7" w14:textId="70A8D076" w:rsidR="00CB2D3F" w:rsidRPr="00094894" w:rsidRDefault="00A53301" w:rsidP="0033534D">
      <w:pPr>
        <w:jc w:val="center"/>
        <w:rPr>
          <w:color w:val="auto"/>
          <w:sz w:val="20"/>
        </w:rPr>
      </w:pPr>
      <w:sdt>
        <w:sdtPr>
          <w:rPr>
            <w:color w:val="auto"/>
            <w:sz w:val="20"/>
          </w:rPr>
          <w:alias w:val="Address"/>
          <w:tag w:val=""/>
          <w:id w:val="-593780209"/>
          <w:placeholder>
            <w:docPart w:val="74BEBDB4A77C420ABDBA10E08AC2094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55DA3">
            <w:rPr>
              <w:color w:val="auto"/>
              <w:sz w:val="20"/>
            </w:rPr>
            <w:t>11 Mona Court</w:t>
          </w:r>
          <w:r w:rsidR="0050286F">
            <w:rPr>
              <w:color w:val="auto"/>
              <w:sz w:val="20"/>
            </w:rPr>
            <w:t xml:space="preserve"> Depew, NY 14043</w:t>
          </w:r>
        </w:sdtContent>
      </w:sdt>
      <w:r w:rsidR="001F7B7B" w:rsidRPr="00094894">
        <w:rPr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Telephone"/>
          <w:tag w:val=""/>
          <w:id w:val="-1416317146"/>
          <w:placeholder>
            <w:docPart w:val="EDCA137CE7794AE290BCC21AE3ECF22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31EFC">
            <w:rPr>
              <w:color w:val="auto"/>
              <w:sz w:val="20"/>
            </w:rPr>
            <w:t>716-861-1945</w:t>
          </w:r>
        </w:sdtContent>
      </w:sdt>
      <w:r w:rsidR="001F7B7B" w:rsidRPr="00094894">
        <w:rPr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Email"/>
          <w:tag w:val=""/>
          <w:id w:val="-391963670"/>
          <w:placeholder>
            <w:docPart w:val="98641F07323C429DA17B7F46B5D3C7F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31EFC">
            <w:rPr>
              <w:color w:val="auto"/>
              <w:sz w:val="20"/>
            </w:rPr>
            <w:t>carrincliff@gmail.com</w:t>
          </w:r>
        </w:sdtContent>
      </w:sdt>
    </w:p>
    <w:p w14:paraId="76E0537D" w14:textId="28240675" w:rsidR="0033534D" w:rsidRPr="00094894" w:rsidRDefault="0033534D">
      <w:pPr>
        <w:pStyle w:val="SectionHeading"/>
        <w:rPr>
          <w:color w:val="auto"/>
          <w:sz w:val="28"/>
          <w:szCs w:val="28"/>
          <w:u w:val="single"/>
        </w:rPr>
      </w:pPr>
      <w:r w:rsidRPr="00094894">
        <w:rPr>
          <w:color w:val="auto"/>
          <w:sz w:val="28"/>
          <w:szCs w:val="28"/>
          <w:u w:val="single"/>
        </w:rPr>
        <w:t>Summary of Qualifications</w:t>
      </w:r>
      <w:r w:rsidR="001F346A">
        <w:rPr>
          <w:color w:val="auto"/>
          <w:sz w:val="28"/>
          <w:szCs w:val="28"/>
          <w:u w:val="single"/>
        </w:rPr>
        <w:t xml:space="preserve"> </w:t>
      </w:r>
      <w:r w:rsidR="005A518E">
        <w:rPr>
          <w:color w:val="auto"/>
          <w:sz w:val="28"/>
          <w:szCs w:val="28"/>
          <w:u w:val="single"/>
        </w:rPr>
        <w:t>and</w:t>
      </w:r>
      <w:r w:rsidR="001F346A">
        <w:rPr>
          <w:color w:val="auto"/>
          <w:sz w:val="28"/>
          <w:szCs w:val="28"/>
          <w:u w:val="single"/>
        </w:rPr>
        <w:t xml:space="preserve"> Skills</w:t>
      </w:r>
    </w:p>
    <w:p w14:paraId="16EFE4B7" w14:textId="77777777" w:rsidR="004A294A" w:rsidRPr="00094894" w:rsidRDefault="004A294A" w:rsidP="004A294A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 xml:space="preserve">Fast learner and extremely hard-working, self- motivated, and goal-oriented individual </w:t>
      </w:r>
    </w:p>
    <w:p w14:paraId="0C25EF2A" w14:textId="0396F85C" w:rsidR="0033534D" w:rsidRPr="00094894" w:rsidRDefault="001F346A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Registered Nurse and Nurse Practitioner S</w:t>
      </w:r>
      <w:r w:rsidR="004A294A" w:rsidRPr="00094894">
        <w:rPr>
          <w:color w:val="auto"/>
          <w:sz w:val="20"/>
        </w:rPr>
        <w:t>tudent with a d</w:t>
      </w:r>
      <w:r w:rsidR="0033534D" w:rsidRPr="00094894">
        <w:rPr>
          <w:color w:val="auto"/>
          <w:sz w:val="20"/>
        </w:rPr>
        <w:t>etermined attitude for developing new skills.</w:t>
      </w:r>
    </w:p>
    <w:p w14:paraId="2654D7F4" w14:textId="77777777" w:rsidR="0033534D" w:rsidRPr="00094894" w:rsidRDefault="0033534D" w:rsidP="0033534D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 xml:space="preserve">Personable with a positive attitude. </w:t>
      </w:r>
    </w:p>
    <w:p w14:paraId="1FED803D" w14:textId="77777777" w:rsidR="0033534D" w:rsidRDefault="0033534D" w:rsidP="0033534D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Computer literate, attentive to detail</w:t>
      </w:r>
    </w:p>
    <w:p w14:paraId="1420EDA4" w14:textId="4E4960E1" w:rsidR="001F346A" w:rsidRDefault="001F346A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Ability to maintain Confidentiality</w:t>
      </w:r>
    </w:p>
    <w:p w14:paraId="003CCBA7" w14:textId="375D7B05" w:rsidR="003F4684" w:rsidRPr="00094894" w:rsidRDefault="003F4684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Team player who enjoys working with others</w:t>
      </w:r>
    </w:p>
    <w:p w14:paraId="755D5A68" w14:textId="77777777" w:rsidR="0033534D" w:rsidRDefault="0033534D" w:rsidP="0033534D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Pleasant, tactful, respectful and professional with patients and co-workers</w:t>
      </w:r>
    </w:p>
    <w:p w14:paraId="1962351B" w14:textId="3B42FE42" w:rsidR="004534E4" w:rsidRDefault="001F346A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Previous </w:t>
      </w:r>
      <w:r w:rsidR="004534E4">
        <w:rPr>
          <w:color w:val="auto"/>
          <w:sz w:val="20"/>
        </w:rPr>
        <w:t xml:space="preserve">Certified Nurse Assistant </w:t>
      </w:r>
    </w:p>
    <w:p w14:paraId="0E4E7531" w14:textId="67FBCB73" w:rsidR="001F346A" w:rsidRDefault="001F346A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Certified in Advanced Cardiac Life Support</w:t>
      </w:r>
    </w:p>
    <w:p w14:paraId="41B8E540" w14:textId="3DDDF6A8" w:rsidR="001F346A" w:rsidRDefault="001F346A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Certified in Basic Life Support</w:t>
      </w:r>
    </w:p>
    <w:p w14:paraId="6D3FA65C" w14:textId="5E960785" w:rsidR="001F346A" w:rsidRDefault="001F346A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Certified in Opioid Overdose Prevention</w:t>
      </w:r>
    </w:p>
    <w:p w14:paraId="2C1005C8" w14:textId="53D5D680" w:rsidR="003F4684" w:rsidRPr="00094894" w:rsidRDefault="003F4684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Proficient in Microsoft Word, Excel, and PowerPoint and Office</w:t>
      </w:r>
    </w:p>
    <w:p w14:paraId="679C00E2" w14:textId="77777777" w:rsidR="00CB2D3F" w:rsidRDefault="001F7B7B">
      <w:pPr>
        <w:pStyle w:val="SectionHeading"/>
        <w:rPr>
          <w:color w:val="auto"/>
          <w:sz w:val="28"/>
          <w:szCs w:val="28"/>
          <w:u w:val="single"/>
        </w:rPr>
      </w:pPr>
      <w:r w:rsidRPr="00094894">
        <w:rPr>
          <w:color w:val="auto"/>
          <w:sz w:val="28"/>
          <w:szCs w:val="28"/>
          <w:u w:val="single"/>
        </w:rPr>
        <w:t>Education</w:t>
      </w:r>
    </w:p>
    <w:p w14:paraId="5BC03D8F" w14:textId="538C6D11" w:rsidR="003F4684" w:rsidRDefault="003F4684" w:rsidP="003F4684">
      <w:pPr>
        <w:pStyle w:val="Subsection"/>
        <w:spacing w:before="100"/>
        <w:rPr>
          <w:color w:val="auto"/>
          <w:sz w:val="20"/>
        </w:rPr>
      </w:pPr>
      <w:r>
        <w:rPr>
          <w:color w:val="auto"/>
          <w:sz w:val="20"/>
        </w:rPr>
        <w:t>Family Nurse Practitioner student</w:t>
      </w:r>
      <w:r w:rsidRPr="00094894">
        <w:rPr>
          <w:color w:val="auto"/>
          <w:sz w:val="20"/>
        </w:rPr>
        <w:t> | </w:t>
      </w:r>
      <w:r>
        <w:rPr>
          <w:color w:val="auto"/>
          <w:sz w:val="20"/>
        </w:rPr>
        <w:t>2019- present</w:t>
      </w:r>
      <w:r w:rsidRPr="00094894">
        <w:rPr>
          <w:color w:val="auto"/>
          <w:sz w:val="20"/>
        </w:rPr>
        <w:t> | </w:t>
      </w:r>
      <w:r>
        <w:rPr>
          <w:color w:val="auto"/>
          <w:sz w:val="20"/>
        </w:rPr>
        <w:t>D’Youville College</w:t>
      </w:r>
    </w:p>
    <w:p w14:paraId="31246194" w14:textId="708D0848" w:rsidR="003F4684" w:rsidRPr="003F4684" w:rsidRDefault="003F4684" w:rsidP="003F468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Expected graduation August 2021</w:t>
      </w:r>
    </w:p>
    <w:p w14:paraId="66DAC128" w14:textId="77777777" w:rsidR="00CB2D3F" w:rsidRPr="00094894" w:rsidRDefault="0033534D">
      <w:pPr>
        <w:pStyle w:val="Subsection"/>
        <w:spacing w:before="100"/>
        <w:rPr>
          <w:color w:val="auto"/>
          <w:sz w:val="20"/>
        </w:rPr>
      </w:pPr>
      <w:r w:rsidRPr="00094894">
        <w:rPr>
          <w:color w:val="auto"/>
          <w:sz w:val="20"/>
        </w:rPr>
        <w:t xml:space="preserve">Bachelor of science degree in </w:t>
      </w:r>
      <w:r w:rsidR="003E5F2C" w:rsidRPr="00094894">
        <w:rPr>
          <w:color w:val="auto"/>
          <w:sz w:val="20"/>
        </w:rPr>
        <w:t>Nursing</w:t>
      </w:r>
      <w:r w:rsidR="001F7B7B" w:rsidRPr="00094894">
        <w:rPr>
          <w:color w:val="auto"/>
          <w:sz w:val="20"/>
        </w:rPr>
        <w:t> | </w:t>
      </w:r>
      <w:r w:rsidR="00C31EFC">
        <w:rPr>
          <w:color w:val="auto"/>
          <w:sz w:val="20"/>
        </w:rPr>
        <w:t>2017</w:t>
      </w:r>
      <w:r w:rsidR="001F7B7B" w:rsidRPr="00094894">
        <w:rPr>
          <w:color w:val="auto"/>
          <w:sz w:val="20"/>
        </w:rPr>
        <w:t> | </w:t>
      </w:r>
      <w:r w:rsidR="00C31EFC">
        <w:rPr>
          <w:color w:val="auto"/>
          <w:sz w:val="20"/>
        </w:rPr>
        <w:t>D’Youville College</w:t>
      </w:r>
    </w:p>
    <w:p w14:paraId="7130FA50" w14:textId="77777777" w:rsidR="00CB2D3F" w:rsidRPr="00094894" w:rsidRDefault="00E70E8C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3.855 cumulative</w:t>
      </w:r>
      <w:r w:rsidR="003E5F2C" w:rsidRPr="00094894">
        <w:rPr>
          <w:color w:val="auto"/>
          <w:sz w:val="20"/>
        </w:rPr>
        <w:t xml:space="preserve"> GPA</w:t>
      </w:r>
    </w:p>
    <w:p w14:paraId="7EFFC6A5" w14:textId="56C5F611" w:rsidR="0033534D" w:rsidRDefault="00740156" w:rsidP="0033534D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Dean’s list, three</w:t>
      </w:r>
      <w:r w:rsidR="00785F25" w:rsidRPr="00094894">
        <w:rPr>
          <w:color w:val="auto"/>
          <w:sz w:val="20"/>
        </w:rPr>
        <w:t xml:space="preserve"> semesters</w:t>
      </w:r>
    </w:p>
    <w:p w14:paraId="3574A440" w14:textId="77777777" w:rsidR="00D36C99" w:rsidRPr="00094894" w:rsidRDefault="00D36C99" w:rsidP="00D36C99">
      <w:pPr>
        <w:pStyle w:val="Subsection"/>
        <w:spacing w:before="100"/>
        <w:rPr>
          <w:color w:val="auto"/>
          <w:sz w:val="20"/>
        </w:rPr>
      </w:pPr>
      <w:r>
        <w:rPr>
          <w:color w:val="auto"/>
          <w:sz w:val="20"/>
        </w:rPr>
        <w:t>High School Advanced Regents Diploma</w:t>
      </w:r>
      <w:r w:rsidRPr="00094894">
        <w:rPr>
          <w:color w:val="auto"/>
          <w:sz w:val="20"/>
        </w:rPr>
        <w:t> | </w:t>
      </w:r>
      <w:r>
        <w:rPr>
          <w:color w:val="auto"/>
          <w:sz w:val="20"/>
        </w:rPr>
        <w:t>2012</w:t>
      </w:r>
      <w:r w:rsidRPr="00094894">
        <w:rPr>
          <w:color w:val="auto"/>
          <w:sz w:val="20"/>
        </w:rPr>
        <w:t> | </w:t>
      </w:r>
      <w:r>
        <w:rPr>
          <w:color w:val="auto"/>
          <w:sz w:val="20"/>
        </w:rPr>
        <w:t>Clarence High School</w:t>
      </w:r>
    </w:p>
    <w:p w14:paraId="56CDEBE9" w14:textId="65C87964" w:rsidR="00D36C99" w:rsidRPr="00094894" w:rsidRDefault="004661C9" w:rsidP="00D36C9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3.7</w:t>
      </w:r>
      <w:r w:rsidR="00D36C99" w:rsidRPr="00094894">
        <w:rPr>
          <w:color w:val="auto"/>
          <w:sz w:val="20"/>
        </w:rPr>
        <w:t xml:space="preserve"> cumulative GPA</w:t>
      </w:r>
    </w:p>
    <w:p w14:paraId="39D5925D" w14:textId="237AAE82" w:rsidR="004534E4" w:rsidRPr="001F346A" w:rsidRDefault="004661C9" w:rsidP="001F346A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High Honor Roll</w:t>
      </w:r>
      <w:r w:rsidR="00D36C99" w:rsidRPr="00094894">
        <w:rPr>
          <w:color w:val="auto"/>
          <w:sz w:val="20"/>
        </w:rPr>
        <w:t xml:space="preserve">, </w:t>
      </w:r>
      <w:r>
        <w:rPr>
          <w:color w:val="auto"/>
          <w:sz w:val="20"/>
        </w:rPr>
        <w:t>three ye</w:t>
      </w:r>
      <w:r w:rsidR="00272574">
        <w:rPr>
          <w:color w:val="auto"/>
          <w:sz w:val="20"/>
        </w:rPr>
        <w:t>ars</w:t>
      </w:r>
    </w:p>
    <w:p w14:paraId="515CD86B" w14:textId="77777777" w:rsidR="00CB2D3F" w:rsidRPr="00094894" w:rsidRDefault="0033534D">
      <w:pPr>
        <w:pStyle w:val="SectionHeading"/>
        <w:rPr>
          <w:color w:val="auto"/>
          <w:sz w:val="28"/>
          <w:szCs w:val="28"/>
          <w:u w:val="single"/>
        </w:rPr>
      </w:pPr>
      <w:r w:rsidRPr="00094894">
        <w:rPr>
          <w:color w:val="auto"/>
          <w:sz w:val="28"/>
          <w:szCs w:val="28"/>
          <w:u w:val="single"/>
        </w:rPr>
        <w:t xml:space="preserve">Volunteer </w:t>
      </w:r>
      <w:r w:rsidR="001F7B7B" w:rsidRPr="00094894">
        <w:rPr>
          <w:color w:val="auto"/>
          <w:sz w:val="28"/>
          <w:szCs w:val="28"/>
          <w:u w:val="single"/>
        </w:rPr>
        <w:t>Experience</w:t>
      </w:r>
    </w:p>
    <w:p w14:paraId="71E76A84" w14:textId="77777777" w:rsidR="00D34B9E" w:rsidRPr="00094894" w:rsidRDefault="00D34B9E" w:rsidP="00D34B9E">
      <w:pPr>
        <w:pStyle w:val="Subsection"/>
        <w:rPr>
          <w:color w:val="auto"/>
          <w:sz w:val="20"/>
        </w:rPr>
      </w:pPr>
      <w:r w:rsidRPr="00094894">
        <w:rPr>
          <w:color w:val="auto"/>
          <w:sz w:val="20"/>
        </w:rPr>
        <w:t>Volunteer|</w:t>
      </w:r>
      <w:r w:rsidR="00C31EFC">
        <w:rPr>
          <w:color w:val="auto"/>
          <w:sz w:val="20"/>
        </w:rPr>
        <w:t>Bristol village| 2011-2012</w:t>
      </w:r>
    </w:p>
    <w:p w14:paraId="55EE4E80" w14:textId="77777777" w:rsidR="0033534D" w:rsidRPr="00094894" w:rsidRDefault="00C31EFC" w:rsidP="00D34B9E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Distributed meal trays, conversed with residents</w:t>
      </w:r>
    </w:p>
    <w:p w14:paraId="32466AC7" w14:textId="77777777" w:rsidR="0033534D" w:rsidRDefault="0033534D" w:rsidP="0033534D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Assisted</w:t>
      </w:r>
      <w:r w:rsidR="00D34B9E" w:rsidRPr="00094894">
        <w:rPr>
          <w:color w:val="auto"/>
          <w:sz w:val="20"/>
        </w:rPr>
        <w:t xml:space="preserve"> in volunteer </w:t>
      </w:r>
      <w:r w:rsidRPr="00094894">
        <w:rPr>
          <w:color w:val="auto"/>
          <w:sz w:val="20"/>
        </w:rPr>
        <w:t xml:space="preserve">services with various projects, including </w:t>
      </w:r>
      <w:r w:rsidR="00C31EFC">
        <w:rPr>
          <w:color w:val="auto"/>
          <w:sz w:val="20"/>
        </w:rPr>
        <w:t>helping with activities</w:t>
      </w:r>
      <w:r w:rsidRPr="00094894">
        <w:rPr>
          <w:color w:val="auto"/>
          <w:sz w:val="20"/>
        </w:rPr>
        <w:t xml:space="preserve"> and packaging goodie bags.</w:t>
      </w:r>
    </w:p>
    <w:p w14:paraId="527B2BCF" w14:textId="77777777" w:rsidR="00C31EFC" w:rsidRPr="00094894" w:rsidRDefault="00C31EFC" w:rsidP="00C31EFC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Help staff provide quality and compassionate assistance to all admitted patients, families, visitors and guests</w:t>
      </w:r>
    </w:p>
    <w:p w14:paraId="44720CF5" w14:textId="77777777" w:rsidR="0033534D" w:rsidRPr="00094894" w:rsidRDefault="0033534D" w:rsidP="0033534D">
      <w:pPr>
        <w:pStyle w:val="SectionHeading"/>
        <w:rPr>
          <w:color w:val="auto"/>
          <w:sz w:val="28"/>
          <w:szCs w:val="28"/>
          <w:u w:val="single"/>
        </w:rPr>
      </w:pPr>
      <w:r w:rsidRPr="00094894">
        <w:rPr>
          <w:color w:val="auto"/>
          <w:sz w:val="28"/>
          <w:szCs w:val="28"/>
          <w:u w:val="single"/>
        </w:rPr>
        <w:t>Previous Employment</w:t>
      </w:r>
    </w:p>
    <w:sdt>
      <w:sdtPr>
        <w:rPr>
          <w:b w:val="0"/>
          <w:bCs w:val="0"/>
          <w:caps w:val="0"/>
          <w:color w:val="auto"/>
          <w:sz w:val="20"/>
        </w:rPr>
        <w:id w:val="417760904"/>
      </w:sdtPr>
      <w:sdtEndPr>
        <w:rPr>
          <w:color w:val="404040" w:themeColor="text1" w:themeTint="BF"/>
          <w:sz w:val="18"/>
        </w:rPr>
      </w:sdtEndPr>
      <w:sdtContent>
        <w:sdt>
          <w:sdtPr>
            <w:rPr>
              <w:b w:val="0"/>
              <w:bCs w:val="0"/>
              <w:caps w:val="0"/>
              <w:color w:val="auto"/>
              <w:sz w:val="20"/>
            </w:rPr>
            <w:id w:val="-1773932447"/>
          </w:sdtPr>
          <w:sdtEndPr>
            <w:rPr>
              <w:color w:val="404040" w:themeColor="text1" w:themeTint="BF"/>
              <w:sz w:val="18"/>
            </w:rPr>
          </w:sdtEndPr>
          <w:sdtContent>
            <w:p w14:paraId="6FACDFF0" w14:textId="77777777" w:rsidR="00D55DA3" w:rsidRPr="00094894" w:rsidRDefault="00D55DA3" w:rsidP="00D55DA3">
              <w:pPr>
                <w:pStyle w:val="Subsection"/>
                <w:rPr>
                  <w:color w:val="auto"/>
                  <w:sz w:val="20"/>
                </w:rPr>
              </w:pPr>
              <w:r>
                <w:rPr>
                  <w:color w:val="auto"/>
                  <w:sz w:val="20"/>
                </w:rPr>
                <w:t>certified Nursing Assistant|Brothers of mercy|2013-2017</w:t>
              </w:r>
              <w:r w:rsidRPr="00094894">
                <w:rPr>
                  <w:color w:val="auto"/>
                  <w:sz w:val="20"/>
                </w:rPr>
                <w:t>| Clarence, ny</w:t>
              </w:r>
            </w:p>
            <w:p w14:paraId="5617E782" w14:textId="77777777" w:rsidR="00D55DA3" w:rsidRPr="00094894" w:rsidRDefault="00D55DA3" w:rsidP="00D55DA3">
              <w:pPr>
                <w:pStyle w:val="ListBullet"/>
                <w:rPr>
                  <w:color w:val="auto"/>
                  <w:sz w:val="20"/>
                </w:rPr>
              </w:pPr>
              <w:r>
                <w:rPr>
                  <w:rFonts w:cs="Arial"/>
                  <w:color w:val="auto"/>
                  <w:sz w:val="20"/>
                </w:rPr>
                <w:lastRenderedPageBreak/>
                <w:t>Assisted Residents with activities of daily living</w:t>
              </w:r>
            </w:p>
            <w:p w14:paraId="6E1940AA" w14:textId="77777777" w:rsidR="00D55DA3" w:rsidRDefault="00D55DA3" w:rsidP="00D55DA3">
              <w:pPr>
                <w:pStyle w:val="ListBullet"/>
                <w:rPr>
                  <w:color w:val="auto"/>
                  <w:sz w:val="20"/>
                </w:rPr>
              </w:pPr>
              <w:r>
                <w:rPr>
                  <w:color w:val="auto"/>
                  <w:sz w:val="20"/>
                </w:rPr>
                <w:t xml:space="preserve">Transported residents </w:t>
              </w:r>
            </w:p>
            <w:p w14:paraId="59D29CD0" w14:textId="77777777" w:rsidR="00D55DA3" w:rsidRPr="00094894" w:rsidRDefault="00D55DA3" w:rsidP="00D55DA3">
              <w:pPr>
                <w:pStyle w:val="ListBullet"/>
                <w:rPr>
                  <w:color w:val="auto"/>
                  <w:sz w:val="20"/>
                </w:rPr>
              </w:pPr>
              <w:r>
                <w:rPr>
                  <w:color w:val="auto"/>
                  <w:sz w:val="20"/>
                </w:rPr>
                <w:t>Communicated effectively with patients using critical thinking and active listening skills</w:t>
              </w:r>
            </w:p>
            <w:p w14:paraId="7FD6B658" w14:textId="77777777" w:rsidR="00D55DA3" w:rsidRPr="00A44DC0" w:rsidRDefault="00D55DA3" w:rsidP="00D55DA3">
              <w:pPr>
                <w:pStyle w:val="ListBullet"/>
                <w:rPr>
                  <w:color w:val="auto"/>
                  <w:sz w:val="20"/>
                </w:rPr>
              </w:pPr>
              <w:r w:rsidRPr="00094894">
                <w:rPr>
                  <w:rFonts w:cs="Arial"/>
                  <w:color w:val="auto"/>
                  <w:sz w:val="20"/>
                </w:rPr>
                <w:t>Resolved client problems and complaints rapidly and effectively, ensuring client satisfaction</w:t>
              </w:r>
            </w:p>
            <w:p w14:paraId="6B1E458D" w14:textId="77777777" w:rsidR="00D55DA3" w:rsidRPr="00A44DC0" w:rsidRDefault="00D55DA3" w:rsidP="00D55DA3">
              <w:pPr>
                <w:pStyle w:val="ListBullet"/>
                <w:rPr>
                  <w:color w:val="auto"/>
                  <w:sz w:val="20"/>
                </w:rPr>
              </w:pPr>
              <w:r>
                <w:rPr>
                  <w:rFonts w:cs="Arial"/>
                  <w:color w:val="auto"/>
                  <w:sz w:val="20"/>
                </w:rPr>
                <w:t>Assisted with vital signs</w:t>
              </w:r>
            </w:p>
            <w:p w14:paraId="035F2E88" w14:textId="77777777" w:rsidR="00D55DA3" w:rsidRPr="00A44DC0" w:rsidRDefault="00D55DA3" w:rsidP="00D55DA3">
              <w:pPr>
                <w:pStyle w:val="ListBullet"/>
                <w:rPr>
                  <w:color w:val="auto"/>
                  <w:sz w:val="20"/>
                </w:rPr>
              </w:pPr>
              <w:r>
                <w:rPr>
                  <w:rFonts w:cs="Arial"/>
                  <w:color w:val="auto"/>
                  <w:sz w:val="20"/>
                </w:rPr>
                <w:t>Communicated patient requests effectively to appropriate staff</w:t>
              </w:r>
            </w:p>
            <w:p w14:paraId="67032869" w14:textId="3661BEB5" w:rsidR="0033534D" w:rsidRPr="00D55DA3" w:rsidRDefault="00D55DA3" w:rsidP="00D55DA3">
              <w:pPr>
                <w:pStyle w:val="ListBullet"/>
                <w:rPr>
                  <w:color w:val="auto"/>
                  <w:sz w:val="20"/>
                </w:rPr>
              </w:pPr>
              <w:r>
                <w:rPr>
                  <w:rFonts w:cs="Arial"/>
                  <w:color w:val="auto"/>
                  <w:sz w:val="20"/>
                </w:rPr>
                <w:t>Assisted with admission and discharge paperwork and responsibilities</w:t>
              </w:r>
            </w:p>
          </w:sdtContent>
        </w:sdt>
      </w:sdtContent>
    </w:sdt>
    <w:p w14:paraId="4DA7C3DA" w14:textId="38116EEB" w:rsidR="00FB26E5" w:rsidRDefault="00FB26E5" w:rsidP="00FB26E5">
      <w:pPr>
        <w:pStyle w:val="Subsection"/>
        <w:rPr>
          <w:color w:val="auto"/>
          <w:sz w:val="20"/>
        </w:rPr>
      </w:pPr>
      <w:r>
        <w:rPr>
          <w:color w:val="auto"/>
          <w:sz w:val="20"/>
        </w:rPr>
        <w:t>Nursing Assistant| mercy hospital of buffalo|2017- present| south buffalo</w:t>
      </w:r>
      <w:r w:rsidRPr="00094894">
        <w:rPr>
          <w:color w:val="auto"/>
          <w:sz w:val="20"/>
        </w:rPr>
        <w:t>, ny</w:t>
      </w:r>
    </w:p>
    <w:p w14:paraId="04F502E1" w14:textId="20CCA1C3" w:rsidR="00FB26E5" w:rsidRPr="00FB26E5" w:rsidRDefault="00FB26E5" w:rsidP="00FB26E5">
      <w:pPr>
        <w:pStyle w:val="ListBullet"/>
        <w:rPr>
          <w:color w:val="auto"/>
          <w:sz w:val="20"/>
        </w:rPr>
      </w:pPr>
      <w:r>
        <w:rPr>
          <w:rFonts w:cs="Arial"/>
          <w:color w:val="auto"/>
          <w:sz w:val="20"/>
        </w:rPr>
        <w:t>Obtained with vital signs</w:t>
      </w:r>
    </w:p>
    <w:p w14:paraId="65667C0C" w14:textId="4C6E479A" w:rsidR="00FB26E5" w:rsidRPr="00FB26E5" w:rsidRDefault="00FB26E5" w:rsidP="00FB26E5">
      <w:pPr>
        <w:pStyle w:val="ListBullet"/>
        <w:rPr>
          <w:color w:val="auto"/>
          <w:sz w:val="20"/>
        </w:rPr>
      </w:pPr>
      <w:r>
        <w:rPr>
          <w:rFonts w:cs="Arial"/>
          <w:color w:val="auto"/>
          <w:sz w:val="20"/>
        </w:rPr>
        <w:t>Communicated needs and relevant information to appropriate staff</w:t>
      </w:r>
    </w:p>
    <w:p w14:paraId="5EDDE3A5" w14:textId="7E42C241" w:rsidR="00D55DA3" w:rsidRPr="003F4684" w:rsidRDefault="00740156" w:rsidP="003F4684">
      <w:pPr>
        <w:pStyle w:val="ListBullet"/>
        <w:rPr>
          <w:color w:val="auto"/>
          <w:sz w:val="20"/>
        </w:rPr>
      </w:pPr>
      <w:r>
        <w:rPr>
          <w:rFonts w:cs="Arial"/>
          <w:color w:val="auto"/>
          <w:sz w:val="20"/>
        </w:rPr>
        <w:t xml:space="preserve">Facilitated </w:t>
      </w:r>
      <w:r w:rsidR="00FB26E5">
        <w:rPr>
          <w:rFonts w:cs="Arial"/>
          <w:color w:val="auto"/>
          <w:sz w:val="20"/>
        </w:rPr>
        <w:t>admis</w:t>
      </w:r>
      <w:r>
        <w:rPr>
          <w:rFonts w:cs="Arial"/>
          <w:color w:val="auto"/>
          <w:sz w:val="20"/>
        </w:rPr>
        <w:t>sion and discharge paperwork</w:t>
      </w:r>
      <w:r w:rsidR="00FB26E5">
        <w:rPr>
          <w:rFonts w:cs="Arial"/>
          <w:color w:val="auto"/>
          <w:sz w:val="20"/>
        </w:rPr>
        <w:t xml:space="preserve"> responsibilities</w:t>
      </w:r>
    </w:p>
    <w:p w14:paraId="1C491DF1" w14:textId="180AF97D" w:rsidR="00D55DA3" w:rsidRDefault="00D55DA3" w:rsidP="00D55DA3">
      <w:pPr>
        <w:pStyle w:val="Subsection"/>
        <w:rPr>
          <w:color w:val="auto"/>
          <w:sz w:val="20"/>
        </w:rPr>
      </w:pPr>
      <w:r>
        <w:rPr>
          <w:color w:val="auto"/>
          <w:sz w:val="20"/>
        </w:rPr>
        <w:t>Critical Care Float RN</w:t>
      </w:r>
      <w:r>
        <w:rPr>
          <w:color w:val="auto"/>
          <w:sz w:val="20"/>
        </w:rPr>
        <w:t xml:space="preserve">| </w:t>
      </w:r>
      <w:r>
        <w:rPr>
          <w:color w:val="auto"/>
          <w:sz w:val="20"/>
        </w:rPr>
        <w:t xml:space="preserve">BUffalo general hospital|2018- present| </w:t>
      </w:r>
      <w:r>
        <w:rPr>
          <w:color w:val="auto"/>
          <w:sz w:val="20"/>
        </w:rPr>
        <w:t>buffalo</w:t>
      </w:r>
      <w:r w:rsidRPr="00094894">
        <w:rPr>
          <w:color w:val="auto"/>
          <w:sz w:val="20"/>
        </w:rPr>
        <w:t>, ny</w:t>
      </w:r>
    </w:p>
    <w:p w14:paraId="0AA8CD18" w14:textId="77777777" w:rsidR="00260079" w:rsidRPr="00094894" w:rsidRDefault="00260079" w:rsidP="00260079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Conducted head to toe assessments on patients</w:t>
      </w:r>
    </w:p>
    <w:p w14:paraId="08D0C533" w14:textId="25E7E393" w:rsidR="00260079" w:rsidRPr="00094894" w:rsidRDefault="00260079" w:rsidP="00260079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Assessed and monitored patient status</w:t>
      </w:r>
      <w:r w:rsidR="001F346A">
        <w:rPr>
          <w:color w:val="auto"/>
          <w:sz w:val="20"/>
        </w:rPr>
        <w:t xml:space="preserve"> in an ICU environment</w:t>
      </w:r>
      <w:r w:rsidRPr="00094894">
        <w:rPr>
          <w:color w:val="auto"/>
          <w:sz w:val="20"/>
        </w:rPr>
        <w:t xml:space="preserve"> and provided personal care</w:t>
      </w:r>
    </w:p>
    <w:p w14:paraId="4C29E0D6" w14:textId="77777777" w:rsidR="00260079" w:rsidRPr="00094894" w:rsidRDefault="00260079" w:rsidP="00260079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Administered medications and injections as ordered by the physician</w:t>
      </w:r>
    </w:p>
    <w:p w14:paraId="7DA34B21" w14:textId="77777777" w:rsidR="00260079" w:rsidRPr="00094894" w:rsidRDefault="00260079" w:rsidP="00260079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Experience with computer charting</w:t>
      </w:r>
    </w:p>
    <w:p w14:paraId="736BC9FF" w14:textId="77777777" w:rsidR="00260079" w:rsidRPr="00094894" w:rsidRDefault="00260079" w:rsidP="00260079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Assessed and guided patient range of motion</w:t>
      </w:r>
    </w:p>
    <w:p w14:paraId="09313267" w14:textId="77777777" w:rsidR="00260079" w:rsidRDefault="00260079" w:rsidP="00260079">
      <w:pPr>
        <w:pStyle w:val="ListBullet"/>
        <w:rPr>
          <w:color w:val="auto"/>
          <w:sz w:val="20"/>
        </w:rPr>
      </w:pPr>
      <w:r w:rsidRPr="00094894">
        <w:rPr>
          <w:color w:val="auto"/>
          <w:sz w:val="20"/>
        </w:rPr>
        <w:t>Managed care under isolation precautions</w:t>
      </w:r>
    </w:p>
    <w:p w14:paraId="3F674926" w14:textId="77777777" w:rsidR="00260079" w:rsidRPr="00094894" w:rsidRDefault="00260079" w:rsidP="0026007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Collaborated with a hospital health care team</w:t>
      </w:r>
    </w:p>
    <w:p w14:paraId="5EE66F2B" w14:textId="753506B0" w:rsidR="00D55DA3" w:rsidRDefault="001F346A" w:rsidP="00D55DA3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Assessed and Maintained various monitoring including telemetry, CRRT, Arterial lines</w:t>
      </w:r>
    </w:p>
    <w:p w14:paraId="100901C9" w14:textId="51B19D2F" w:rsidR="001F346A" w:rsidRDefault="001F346A" w:rsidP="00D55DA3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Assessed and maintained care of ventilators, High flow nasal cannulas, </w:t>
      </w:r>
      <w:proofErr w:type="spellStart"/>
      <w:r>
        <w:rPr>
          <w:color w:val="auto"/>
          <w:sz w:val="20"/>
        </w:rPr>
        <w:t>BiPAP</w:t>
      </w:r>
      <w:proofErr w:type="spellEnd"/>
      <w:r>
        <w:rPr>
          <w:color w:val="auto"/>
          <w:sz w:val="20"/>
        </w:rPr>
        <w:t xml:space="preserve"> and other various respiratory devices </w:t>
      </w:r>
    </w:p>
    <w:p w14:paraId="6D839343" w14:textId="2767DA8F" w:rsidR="003F4684" w:rsidRDefault="003F4684" w:rsidP="00D55DA3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Emergency room Experience</w:t>
      </w:r>
    </w:p>
    <w:p w14:paraId="01730C22" w14:textId="7E3441FC" w:rsidR="00D55DA3" w:rsidRPr="003F4684" w:rsidRDefault="003F4684" w:rsidP="003F468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Managed Patient care in patient’s with cardiac, respiratory, surgical, neurological, renal  and medical complications needing Intensive care</w:t>
      </w:r>
    </w:p>
    <w:p w14:paraId="03E6940C" w14:textId="77777777" w:rsidR="0033534D" w:rsidRPr="00094894" w:rsidRDefault="0033534D" w:rsidP="0033534D">
      <w:pPr>
        <w:pStyle w:val="SectionHeading"/>
        <w:rPr>
          <w:color w:val="auto"/>
          <w:sz w:val="28"/>
          <w:szCs w:val="28"/>
          <w:u w:val="single"/>
        </w:rPr>
      </w:pPr>
      <w:r w:rsidRPr="00094894">
        <w:rPr>
          <w:color w:val="auto"/>
          <w:sz w:val="28"/>
          <w:szCs w:val="28"/>
          <w:u w:val="single"/>
        </w:rPr>
        <w:t>Activities</w:t>
      </w:r>
    </w:p>
    <w:p w14:paraId="177A6DAA" w14:textId="77777777" w:rsidR="00FB26E5" w:rsidRDefault="00FB26E5" w:rsidP="00FB26E5">
      <w:pPr>
        <w:pStyle w:val="ListBullet"/>
        <w:numPr>
          <w:ilvl w:val="0"/>
          <w:numId w:val="0"/>
        </w:numPr>
        <w:ind w:left="144" w:hanging="144"/>
        <w:rPr>
          <w:color w:val="auto"/>
          <w:sz w:val="20"/>
        </w:rPr>
      </w:pPr>
    </w:p>
    <w:p w14:paraId="1D0D11AB" w14:textId="07AD9AAB" w:rsidR="00FB26E5" w:rsidRPr="003F4684" w:rsidRDefault="00FB26E5" w:rsidP="00FB26E5">
      <w:pPr>
        <w:spacing w:after="0"/>
        <w:rPr>
          <w:rFonts w:eastAsia="Times New Roman" w:cs="Times New Roman"/>
          <w:b/>
          <w:color w:val="252525"/>
          <w:sz w:val="20"/>
          <w:lang w:eastAsia="en-US"/>
        </w:rPr>
      </w:pPr>
      <w:r w:rsidRPr="003F4684">
        <w:rPr>
          <w:rFonts w:eastAsia="Times New Roman" w:cs="Times New Roman"/>
          <w:b/>
          <w:color w:val="252525"/>
          <w:sz w:val="20"/>
          <w:lang w:eastAsia="en-US"/>
        </w:rPr>
        <w:t>Sigma Theta Tau International Honor Society of Nursing</w:t>
      </w:r>
    </w:p>
    <w:p w14:paraId="0E85E70C" w14:textId="6FB84C2C" w:rsidR="00FB26E5" w:rsidRDefault="00FB26E5" w:rsidP="00FB26E5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</w:t>
      </w:r>
      <w:r w:rsidRPr="00094894">
        <w:rPr>
          <w:color w:val="auto"/>
          <w:sz w:val="20"/>
        </w:rPr>
        <w:t xml:space="preserve">rganization that </w:t>
      </w:r>
      <w:r>
        <w:rPr>
          <w:color w:val="auto"/>
          <w:sz w:val="20"/>
        </w:rPr>
        <w:t>advances world health using scholarship, leadership and community service</w:t>
      </w:r>
    </w:p>
    <w:p w14:paraId="52625F43" w14:textId="164609A1" w:rsidR="0050286F" w:rsidRDefault="00FB26E5" w:rsidP="00740156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Participated in research discussions as well as fundraising events</w:t>
      </w:r>
    </w:p>
    <w:p w14:paraId="318D4088" w14:textId="77777777" w:rsidR="003F4684" w:rsidRDefault="003F4684" w:rsidP="003F4684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092F3224" w14:textId="5E6733E0" w:rsidR="00A53301" w:rsidRDefault="00A53301" w:rsidP="00A53301">
      <w:pPr>
        <w:spacing w:after="0"/>
        <w:rPr>
          <w:rFonts w:eastAsia="Times New Roman" w:cs="Times New Roman"/>
          <w:b/>
          <w:color w:val="252525"/>
          <w:sz w:val="20"/>
          <w:lang w:eastAsia="en-US"/>
        </w:rPr>
      </w:pPr>
      <w:r>
        <w:rPr>
          <w:rFonts w:eastAsia="Times New Roman" w:cs="Times New Roman"/>
          <w:b/>
          <w:color w:val="252525"/>
          <w:sz w:val="20"/>
          <w:lang w:eastAsia="en-US"/>
        </w:rPr>
        <w:t>The Nurse Practitioner Association</w:t>
      </w:r>
    </w:p>
    <w:p w14:paraId="5BC63835" w14:textId="77777777" w:rsidR="00A53301" w:rsidRPr="003F4684" w:rsidRDefault="00A53301" w:rsidP="00A53301">
      <w:pPr>
        <w:spacing w:after="0"/>
        <w:rPr>
          <w:rFonts w:eastAsia="Times New Roman" w:cs="Times New Roman"/>
          <w:b/>
          <w:color w:val="252525"/>
          <w:sz w:val="20"/>
          <w:lang w:eastAsia="en-US"/>
        </w:rPr>
      </w:pPr>
    </w:p>
    <w:p w14:paraId="191657B3" w14:textId="00A1BEC8" w:rsidR="00A53301" w:rsidRPr="00A53301" w:rsidRDefault="00A53301" w:rsidP="00A53301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Participated in </w:t>
      </w:r>
      <w:r>
        <w:rPr>
          <w:color w:val="auto"/>
          <w:sz w:val="20"/>
        </w:rPr>
        <w:t>online seminars that offer CME credits</w:t>
      </w:r>
      <w:bookmarkStart w:id="0" w:name="_GoBack"/>
      <w:bookmarkEnd w:id="0"/>
    </w:p>
    <w:p w14:paraId="54EC933D" w14:textId="59455655" w:rsidR="003F4684" w:rsidRPr="00094894" w:rsidRDefault="003F4684" w:rsidP="003F4684">
      <w:pPr>
        <w:pStyle w:val="SectionHeading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References</w:t>
      </w:r>
    </w:p>
    <w:p w14:paraId="35387F64" w14:textId="3F008842" w:rsidR="003F4684" w:rsidRDefault="003F4684" w:rsidP="003F468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Furnished upon Request</w:t>
      </w:r>
    </w:p>
    <w:p w14:paraId="12F17A46" w14:textId="77777777" w:rsidR="003F4684" w:rsidRPr="00740156" w:rsidRDefault="003F4684" w:rsidP="003F4684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sectPr w:rsidR="003F4684" w:rsidRPr="00740156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1CF38" w14:textId="77777777" w:rsidR="00FB26E5" w:rsidRDefault="00FB26E5">
      <w:pPr>
        <w:spacing w:after="0"/>
      </w:pPr>
      <w:r>
        <w:separator/>
      </w:r>
    </w:p>
  </w:endnote>
  <w:endnote w:type="continuationSeparator" w:id="0">
    <w:p w14:paraId="4EC1820F" w14:textId="77777777" w:rsidR="00FB26E5" w:rsidRDefault="00FB2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14365" w14:textId="77777777" w:rsidR="00FB26E5" w:rsidRDefault="00FB26E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330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D297B" w14:textId="77777777" w:rsidR="00FB26E5" w:rsidRDefault="00FB26E5">
      <w:pPr>
        <w:spacing w:after="0"/>
      </w:pPr>
      <w:r>
        <w:separator/>
      </w:r>
    </w:p>
  </w:footnote>
  <w:footnote w:type="continuationSeparator" w:id="0">
    <w:p w14:paraId="26483F5A" w14:textId="77777777" w:rsidR="00FB26E5" w:rsidRDefault="00FB26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7C611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CAF3AD1"/>
    <w:multiLevelType w:val="hybridMultilevel"/>
    <w:tmpl w:val="6D1E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B5086"/>
    <w:multiLevelType w:val="hybridMultilevel"/>
    <w:tmpl w:val="BCFE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92710"/>
    <w:multiLevelType w:val="hybridMultilevel"/>
    <w:tmpl w:val="ABF20A9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>
    <w:nsid w:val="41BD22C6"/>
    <w:multiLevelType w:val="hybridMultilevel"/>
    <w:tmpl w:val="9E3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2017C"/>
    <w:multiLevelType w:val="hybridMultilevel"/>
    <w:tmpl w:val="492A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43E8C"/>
    <w:multiLevelType w:val="multilevel"/>
    <w:tmpl w:val="8506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2C"/>
    <w:rsid w:val="0003716E"/>
    <w:rsid w:val="00090708"/>
    <w:rsid w:val="00094894"/>
    <w:rsid w:val="0019792A"/>
    <w:rsid w:val="001B011F"/>
    <w:rsid w:val="001D493B"/>
    <w:rsid w:val="001E3C72"/>
    <w:rsid w:val="001F346A"/>
    <w:rsid w:val="001F7B7B"/>
    <w:rsid w:val="00234675"/>
    <w:rsid w:val="00260079"/>
    <w:rsid w:val="0026522A"/>
    <w:rsid w:val="00272574"/>
    <w:rsid w:val="00274B5D"/>
    <w:rsid w:val="0033534D"/>
    <w:rsid w:val="003465BD"/>
    <w:rsid w:val="00384FAF"/>
    <w:rsid w:val="003E5F2C"/>
    <w:rsid w:val="003F4684"/>
    <w:rsid w:val="004534E4"/>
    <w:rsid w:val="004661C9"/>
    <w:rsid w:val="004A294A"/>
    <w:rsid w:val="004B0037"/>
    <w:rsid w:val="004E3431"/>
    <w:rsid w:val="0050286F"/>
    <w:rsid w:val="005A518E"/>
    <w:rsid w:val="006103BF"/>
    <w:rsid w:val="0063776A"/>
    <w:rsid w:val="00657792"/>
    <w:rsid w:val="006F05ED"/>
    <w:rsid w:val="00740156"/>
    <w:rsid w:val="00785F25"/>
    <w:rsid w:val="007A5287"/>
    <w:rsid w:val="008C4F84"/>
    <w:rsid w:val="008D5A76"/>
    <w:rsid w:val="00A44DC0"/>
    <w:rsid w:val="00A53301"/>
    <w:rsid w:val="00AF2C74"/>
    <w:rsid w:val="00C31EFC"/>
    <w:rsid w:val="00C32368"/>
    <w:rsid w:val="00C41358"/>
    <w:rsid w:val="00C571DE"/>
    <w:rsid w:val="00CB2D3F"/>
    <w:rsid w:val="00D34B9E"/>
    <w:rsid w:val="00D36C99"/>
    <w:rsid w:val="00D456DB"/>
    <w:rsid w:val="00D55DA3"/>
    <w:rsid w:val="00E70E8C"/>
    <w:rsid w:val="00F921FF"/>
    <w:rsid w:val="00FB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6F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0000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3534D"/>
    <w:pPr>
      <w:ind w:left="720"/>
      <w:contextualSpacing/>
    </w:pPr>
  </w:style>
  <w:style w:type="character" w:customStyle="1" w:styleId="summary">
    <w:name w:val="summary"/>
    <w:basedOn w:val="DefaultParagraphFont"/>
    <w:rsid w:val="0033534D"/>
  </w:style>
  <w:style w:type="character" w:customStyle="1" w:styleId="text">
    <w:name w:val="text"/>
    <w:basedOn w:val="DefaultParagraphFont"/>
    <w:rsid w:val="00335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0000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3534D"/>
    <w:pPr>
      <w:ind w:left="720"/>
      <w:contextualSpacing/>
    </w:pPr>
  </w:style>
  <w:style w:type="character" w:customStyle="1" w:styleId="summary">
    <w:name w:val="summary"/>
    <w:basedOn w:val="DefaultParagraphFont"/>
    <w:rsid w:val="0033534D"/>
  </w:style>
  <w:style w:type="character" w:customStyle="1" w:styleId="text">
    <w:name w:val="text"/>
    <w:basedOn w:val="DefaultParagraphFont"/>
    <w:rsid w:val="0033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e\AppData\Local\Temp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BEBDB4A77C420ABDBA10E08AC20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47F1-04C0-4B47-B9B3-DD6604DAF186}"/>
      </w:docPartPr>
      <w:docPartBody>
        <w:p w:rsidR="00FC2A10" w:rsidRDefault="00942798">
          <w:pPr>
            <w:pStyle w:val="74BEBDB4A77C420ABDBA10E08AC20944"/>
          </w:pPr>
          <w:r>
            <w:t>[Address, City, ST  ZIP Code]</w:t>
          </w:r>
        </w:p>
      </w:docPartBody>
    </w:docPart>
    <w:docPart>
      <w:docPartPr>
        <w:name w:val="EDCA137CE7794AE290BCC21AE3ECF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15257-0011-433B-90D7-4A6E39574A7C}"/>
      </w:docPartPr>
      <w:docPartBody>
        <w:p w:rsidR="00FC2A10" w:rsidRDefault="00942798">
          <w:pPr>
            <w:pStyle w:val="EDCA137CE7794AE290BCC21AE3ECF22B"/>
          </w:pPr>
          <w:r>
            <w:t>[Telephone]</w:t>
          </w:r>
        </w:p>
      </w:docPartBody>
    </w:docPart>
    <w:docPart>
      <w:docPartPr>
        <w:name w:val="98641F07323C429DA17B7F46B5D3C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0491-09D0-4766-8E63-647783E90798}"/>
      </w:docPartPr>
      <w:docPartBody>
        <w:p w:rsidR="00FC2A10" w:rsidRDefault="00942798">
          <w:pPr>
            <w:pStyle w:val="98641F07323C429DA17B7F46B5D3C7F5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98"/>
    <w:rsid w:val="00087DCC"/>
    <w:rsid w:val="000B4CBE"/>
    <w:rsid w:val="000D76D9"/>
    <w:rsid w:val="00942798"/>
    <w:rsid w:val="00ED0B31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D9DB931F84BD8AB4EA015A7D7D271">
    <w:name w:val="913D9DB931F84BD8AB4EA015A7D7D271"/>
  </w:style>
  <w:style w:type="paragraph" w:customStyle="1" w:styleId="74BEBDB4A77C420ABDBA10E08AC20944">
    <w:name w:val="74BEBDB4A77C420ABDBA10E08AC20944"/>
  </w:style>
  <w:style w:type="paragraph" w:customStyle="1" w:styleId="EDCA137CE7794AE290BCC21AE3ECF22B">
    <w:name w:val="EDCA137CE7794AE290BCC21AE3ECF22B"/>
  </w:style>
  <w:style w:type="paragraph" w:customStyle="1" w:styleId="98641F07323C429DA17B7F46B5D3C7F5">
    <w:name w:val="98641F07323C429DA17B7F46B5D3C7F5"/>
  </w:style>
  <w:style w:type="paragraph" w:customStyle="1" w:styleId="1FF7554197184E339745EE41C37F3132">
    <w:name w:val="1FF7554197184E339745EE41C37F3132"/>
  </w:style>
  <w:style w:type="paragraph" w:customStyle="1" w:styleId="9A0584916489402B96DEC9567E731D65">
    <w:name w:val="9A0584916489402B96DEC9567E731D65"/>
  </w:style>
  <w:style w:type="paragraph" w:customStyle="1" w:styleId="6F94F9F87B47411888C62E68C7B5BE71">
    <w:name w:val="6F94F9F87B47411888C62E68C7B5BE71"/>
  </w:style>
  <w:style w:type="paragraph" w:customStyle="1" w:styleId="79D009C3FB334F03BB1F36ABA28F125F">
    <w:name w:val="79D009C3FB334F03BB1F36ABA28F125F"/>
  </w:style>
  <w:style w:type="paragraph" w:customStyle="1" w:styleId="1938D992B58941F881B6D5CD60EDDE34">
    <w:name w:val="1938D992B58941F881B6D5CD60EDDE3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A87DEC6B24B36B9FF2FFE04664448">
    <w:name w:val="7DAA87DEC6B24B36B9FF2FFE04664448"/>
  </w:style>
  <w:style w:type="paragraph" w:customStyle="1" w:styleId="418A7BCB1EBC428D89C57E749B760675">
    <w:name w:val="418A7BCB1EBC428D89C57E749B76067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FD0332D365324E25A2F614F372771F77">
    <w:name w:val="FD0332D365324E25A2F614F372771F77"/>
  </w:style>
  <w:style w:type="paragraph" w:customStyle="1" w:styleId="1D13C695ADF249A5BA682F2EF311A708">
    <w:name w:val="1D13C695ADF249A5BA682F2EF311A708"/>
  </w:style>
  <w:style w:type="paragraph" w:customStyle="1" w:styleId="ABAD4848150B4B52BE364D77FAF0D80E">
    <w:name w:val="ABAD4848150B4B52BE364D77FAF0D80E"/>
  </w:style>
  <w:style w:type="paragraph" w:customStyle="1" w:styleId="AC0C35853986481C857557228FC2535A">
    <w:name w:val="AC0C35853986481C857557228FC2535A"/>
  </w:style>
  <w:style w:type="paragraph" w:customStyle="1" w:styleId="AA7A2215544A4E339D95F2F096BF2956">
    <w:name w:val="AA7A2215544A4E339D95F2F096BF2956"/>
  </w:style>
  <w:style w:type="paragraph" w:customStyle="1" w:styleId="D600680EBB3242E380243BD8C8393C7C">
    <w:name w:val="D600680EBB3242E380243BD8C8393C7C"/>
  </w:style>
  <w:style w:type="paragraph" w:customStyle="1" w:styleId="5FDB6578E2514926ADA03C9481EB6A77">
    <w:name w:val="5FDB6578E2514926ADA03C9481EB6A77"/>
  </w:style>
  <w:style w:type="paragraph" w:customStyle="1" w:styleId="712D28A0EF914575B18C4B2E2DE62D75">
    <w:name w:val="712D28A0EF914575B18C4B2E2DE62D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D9DB931F84BD8AB4EA015A7D7D271">
    <w:name w:val="913D9DB931F84BD8AB4EA015A7D7D271"/>
  </w:style>
  <w:style w:type="paragraph" w:customStyle="1" w:styleId="74BEBDB4A77C420ABDBA10E08AC20944">
    <w:name w:val="74BEBDB4A77C420ABDBA10E08AC20944"/>
  </w:style>
  <w:style w:type="paragraph" w:customStyle="1" w:styleId="EDCA137CE7794AE290BCC21AE3ECF22B">
    <w:name w:val="EDCA137CE7794AE290BCC21AE3ECF22B"/>
  </w:style>
  <w:style w:type="paragraph" w:customStyle="1" w:styleId="98641F07323C429DA17B7F46B5D3C7F5">
    <w:name w:val="98641F07323C429DA17B7F46B5D3C7F5"/>
  </w:style>
  <w:style w:type="paragraph" w:customStyle="1" w:styleId="1FF7554197184E339745EE41C37F3132">
    <w:name w:val="1FF7554197184E339745EE41C37F3132"/>
  </w:style>
  <w:style w:type="paragraph" w:customStyle="1" w:styleId="9A0584916489402B96DEC9567E731D65">
    <w:name w:val="9A0584916489402B96DEC9567E731D65"/>
  </w:style>
  <w:style w:type="paragraph" w:customStyle="1" w:styleId="6F94F9F87B47411888C62E68C7B5BE71">
    <w:name w:val="6F94F9F87B47411888C62E68C7B5BE71"/>
  </w:style>
  <w:style w:type="paragraph" w:customStyle="1" w:styleId="79D009C3FB334F03BB1F36ABA28F125F">
    <w:name w:val="79D009C3FB334F03BB1F36ABA28F125F"/>
  </w:style>
  <w:style w:type="paragraph" w:customStyle="1" w:styleId="1938D992B58941F881B6D5CD60EDDE34">
    <w:name w:val="1938D992B58941F881B6D5CD60EDDE3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A87DEC6B24B36B9FF2FFE04664448">
    <w:name w:val="7DAA87DEC6B24B36B9FF2FFE04664448"/>
  </w:style>
  <w:style w:type="paragraph" w:customStyle="1" w:styleId="418A7BCB1EBC428D89C57E749B760675">
    <w:name w:val="418A7BCB1EBC428D89C57E749B76067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FD0332D365324E25A2F614F372771F77">
    <w:name w:val="FD0332D365324E25A2F614F372771F77"/>
  </w:style>
  <w:style w:type="paragraph" w:customStyle="1" w:styleId="1D13C695ADF249A5BA682F2EF311A708">
    <w:name w:val="1D13C695ADF249A5BA682F2EF311A708"/>
  </w:style>
  <w:style w:type="paragraph" w:customStyle="1" w:styleId="ABAD4848150B4B52BE364D77FAF0D80E">
    <w:name w:val="ABAD4848150B4B52BE364D77FAF0D80E"/>
  </w:style>
  <w:style w:type="paragraph" w:customStyle="1" w:styleId="AC0C35853986481C857557228FC2535A">
    <w:name w:val="AC0C35853986481C857557228FC2535A"/>
  </w:style>
  <w:style w:type="paragraph" w:customStyle="1" w:styleId="AA7A2215544A4E339D95F2F096BF2956">
    <w:name w:val="AA7A2215544A4E339D95F2F096BF2956"/>
  </w:style>
  <w:style w:type="paragraph" w:customStyle="1" w:styleId="D600680EBB3242E380243BD8C8393C7C">
    <w:name w:val="D600680EBB3242E380243BD8C8393C7C"/>
  </w:style>
  <w:style w:type="paragraph" w:customStyle="1" w:styleId="5FDB6578E2514926ADA03C9481EB6A77">
    <w:name w:val="5FDB6578E2514926ADA03C9481EB6A77"/>
  </w:style>
  <w:style w:type="paragraph" w:customStyle="1" w:styleId="712D28A0EF914575B18C4B2E2DE62D75">
    <w:name w:val="712D28A0EF914575B18C4B2E2DE62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 Mona Court Depew, NY 14043</CompanyAddress>
  <CompanyPhone>716-861-1945</CompanyPhone>
  <CompanyFax/>
  <CompanyEmail>carrincliff@gmail.com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TS102918880.dotx</Template>
  <TotalTime>11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 Kichigin</dc:creator>
  <cp:lastModifiedBy>cxc500</cp:lastModifiedBy>
  <cp:revision>3</cp:revision>
  <dcterms:created xsi:type="dcterms:W3CDTF">2020-11-18T18:53:00Z</dcterms:created>
  <dcterms:modified xsi:type="dcterms:W3CDTF">2020-11-18T19:04:00Z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