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2839BD">
        <w:trPr>
          <w:trHeight w:val="810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2839BD" w:rsidRDefault="006B470E" w:rsidP="006B470E">
            <w:pPr>
              <w:pStyle w:val="Subtitle"/>
              <w:jc w:val="center"/>
              <w:rPr>
                <w:sz w:val="40"/>
                <w:szCs w:val="40"/>
              </w:rPr>
            </w:pPr>
            <w:r w:rsidRPr="002839BD">
              <w:rPr>
                <w:sz w:val="40"/>
                <w:szCs w:val="40"/>
              </w:rPr>
              <w:t>NICOLE S. GRANT</w:t>
            </w:r>
          </w:p>
          <w:p w:rsidR="006B470E" w:rsidRPr="006B470E" w:rsidRDefault="006B470E" w:rsidP="006B470E">
            <w:pPr>
              <w:jc w:val="center"/>
            </w:pPr>
            <w:r>
              <w:t>REGISTERED NURSE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2839BD">
        <w:trPr>
          <w:trHeight w:val="1863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8A061A" w:rsidP="00605A5B">
            <w:pPr>
              <w:pStyle w:val="Heading1"/>
            </w:pPr>
            <w:sdt>
              <w:sdtPr>
                <w:id w:val="1604447469"/>
                <w:placeholder>
                  <w:docPart w:val="9AC43E9CB2AC4EC09FCEB25558B0FF5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:rsidR="00C1095A" w:rsidRPr="00A61C83" w:rsidRDefault="006B470E" w:rsidP="006B470E">
            <w:pPr>
              <w:pStyle w:val="TextLeft"/>
              <w:rPr>
                <w:rFonts w:ascii="Calibri Light" w:hAnsi="Calibri Light" w:cs="Calibri Light"/>
                <w:sz w:val="20"/>
                <w:szCs w:val="20"/>
              </w:rPr>
            </w:pPr>
            <w:r w:rsidRPr="00A61C83">
              <w:rPr>
                <w:rFonts w:ascii="Calibri Light" w:hAnsi="Calibri Light" w:cs="Calibri Light"/>
                <w:sz w:val="20"/>
                <w:szCs w:val="20"/>
              </w:rPr>
              <w:t>4116 15</w:t>
            </w:r>
            <w:r w:rsidRPr="00A61C83">
              <w:rPr>
                <w:rFonts w:ascii="Calibri Light" w:hAnsi="Calibri Light" w:cs="Calibri Light"/>
                <w:sz w:val="20"/>
                <w:szCs w:val="20"/>
                <w:vertAlign w:val="superscript"/>
              </w:rPr>
              <w:t>TH</w:t>
            </w:r>
            <w:r w:rsidRPr="00A61C83">
              <w:rPr>
                <w:rFonts w:ascii="Calibri Light" w:hAnsi="Calibri Light" w:cs="Calibri Light"/>
                <w:sz w:val="20"/>
                <w:szCs w:val="20"/>
              </w:rPr>
              <w:t xml:space="preserve"> Street</w:t>
            </w:r>
          </w:p>
          <w:p w:rsidR="006B470E" w:rsidRPr="00A61C83" w:rsidRDefault="006B470E" w:rsidP="006B470E">
            <w:pPr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A61C83">
              <w:rPr>
                <w:rFonts w:ascii="Calibri Light" w:hAnsi="Calibri Light" w:cs="Calibri Light"/>
                <w:sz w:val="20"/>
                <w:szCs w:val="20"/>
              </w:rPr>
              <w:t>Gulfport, MS 39501</w:t>
            </w:r>
          </w:p>
          <w:p w:rsidR="006B470E" w:rsidRPr="00A61C83" w:rsidRDefault="006B470E" w:rsidP="006B470E">
            <w:pPr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A61C83">
              <w:rPr>
                <w:rFonts w:ascii="Calibri Light" w:hAnsi="Calibri Light" w:cs="Calibri Light"/>
                <w:sz w:val="20"/>
                <w:szCs w:val="20"/>
              </w:rPr>
              <w:t>225-921-8401</w:t>
            </w:r>
          </w:p>
          <w:p w:rsidR="006B470E" w:rsidRPr="00A61C83" w:rsidRDefault="006B470E" w:rsidP="006B470E">
            <w:pPr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A61C83">
              <w:rPr>
                <w:rFonts w:ascii="Calibri Light" w:hAnsi="Calibri Light" w:cs="Calibri Light"/>
                <w:sz w:val="20"/>
                <w:szCs w:val="20"/>
              </w:rPr>
              <w:t>Nekolesam@aol.com</w:t>
            </w:r>
          </w:p>
          <w:p w:rsidR="00C1095A" w:rsidRDefault="00C1095A" w:rsidP="00C1095A">
            <w:pPr>
              <w:pStyle w:val="TextLeft"/>
            </w:pPr>
          </w:p>
          <w:p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B470E" w:rsidRPr="00A61C83" w:rsidRDefault="00830F7F" w:rsidP="00F03DF8">
            <w:pPr>
              <w:pStyle w:val="TextRight"/>
              <w:rPr>
                <w:sz w:val="24"/>
              </w:rPr>
            </w:pPr>
            <w:r w:rsidRPr="00A61C83">
              <w:rPr>
                <w:sz w:val="24"/>
              </w:rPr>
              <w:t>My objective is to obtain a pos</w:t>
            </w:r>
            <w:r w:rsidR="00087987">
              <w:rPr>
                <w:sz w:val="24"/>
              </w:rPr>
              <w:t>ition as a mental health</w:t>
            </w:r>
            <w:r w:rsidR="00C3484F">
              <w:rPr>
                <w:sz w:val="24"/>
              </w:rPr>
              <w:t xml:space="preserve"> travel</w:t>
            </w:r>
            <w:r w:rsidR="00087987">
              <w:rPr>
                <w:sz w:val="24"/>
              </w:rPr>
              <w:t xml:space="preserve"> </w:t>
            </w:r>
            <w:r w:rsidRPr="00A61C83">
              <w:rPr>
                <w:sz w:val="24"/>
              </w:rPr>
              <w:t>nurse.</w:t>
            </w:r>
          </w:p>
        </w:tc>
      </w:tr>
      <w:tr w:rsidR="000E1D44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8A061A" w:rsidP="000E1D44">
            <w:pPr>
              <w:pStyle w:val="Heading1"/>
            </w:pPr>
            <w:sdt>
              <w:sdtPr>
                <w:id w:val="1723097672"/>
                <w:placeholder>
                  <w:docPart w:val="5CB2F9C157994B98930072617B3FE4A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:rsidR="000E1D44" w:rsidRPr="00A61C83" w:rsidRDefault="006B470E" w:rsidP="006B470E">
            <w:pPr>
              <w:pStyle w:val="TextLeft"/>
              <w:rPr>
                <w:rFonts w:ascii="Calibri Light" w:hAnsi="Calibri Light" w:cs="Calibri Light"/>
                <w:sz w:val="24"/>
              </w:rPr>
            </w:pPr>
            <w:r w:rsidRPr="00A61C83">
              <w:rPr>
                <w:rFonts w:ascii="Calibri Light" w:hAnsi="Calibri Light" w:cs="Calibri Light"/>
                <w:sz w:val="24"/>
              </w:rPr>
              <w:t>Our Lady of Lake College</w:t>
            </w:r>
          </w:p>
          <w:p w:rsidR="006B470E" w:rsidRPr="00A61C83" w:rsidRDefault="006B470E" w:rsidP="006B470E">
            <w:pPr>
              <w:jc w:val="right"/>
              <w:rPr>
                <w:rFonts w:ascii="Calibri Light" w:hAnsi="Calibri Light" w:cs="Calibri Light"/>
              </w:rPr>
            </w:pPr>
            <w:r w:rsidRPr="00A61C83">
              <w:rPr>
                <w:rFonts w:ascii="Calibri Light" w:hAnsi="Calibri Light" w:cs="Calibri Light"/>
              </w:rPr>
              <w:t>Associate Degree Nursing</w:t>
            </w:r>
          </w:p>
          <w:p w:rsidR="006B470E" w:rsidRPr="00A61C83" w:rsidRDefault="006B470E" w:rsidP="006B470E">
            <w:pPr>
              <w:jc w:val="right"/>
              <w:rPr>
                <w:rFonts w:ascii="Calibri Light" w:hAnsi="Calibri Light" w:cs="Calibri Light"/>
                <w:color w:val="4E4C4A"/>
                <w:lang w:val="en"/>
              </w:rPr>
            </w:pPr>
            <w:r w:rsidRPr="00A61C83">
              <w:rPr>
                <w:rFonts w:ascii="Calibri Light" w:hAnsi="Calibri Light" w:cs="Calibri Light"/>
                <w:vanish/>
                <w:color w:val="4E4C4A"/>
                <w:lang w:val="en"/>
              </w:rPr>
              <w:t>August 2003 - March 2006</w:t>
            </w:r>
            <w:r w:rsidRPr="00A61C83">
              <w:rPr>
                <w:rFonts w:ascii="Calibri Light" w:hAnsi="Calibri Light" w:cs="Calibri Light"/>
                <w:color w:val="4E4C4A"/>
                <w:lang w:val="en"/>
              </w:rPr>
              <w:t>August 2003- March 2006</w:t>
            </w:r>
          </w:p>
          <w:p w:rsidR="00F03DF8" w:rsidRPr="00A61C83" w:rsidRDefault="00F03DF8" w:rsidP="006B470E">
            <w:pPr>
              <w:jc w:val="right"/>
              <w:rPr>
                <w:rFonts w:ascii="Calibri Light" w:hAnsi="Calibri Light" w:cs="Calibri Light"/>
                <w:color w:val="4E4C4A"/>
                <w:sz w:val="23"/>
                <w:szCs w:val="23"/>
                <w:lang w:val="en"/>
              </w:rPr>
            </w:pPr>
          </w:p>
          <w:p w:rsidR="00F03DF8" w:rsidRPr="00A61C83" w:rsidRDefault="00F03DF8" w:rsidP="006B470E">
            <w:pPr>
              <w:jc w:val="right"/>
              <w:rPr>
                <w:rFonts w:ascii="Calibri Light" w:hAnsi="Calibri Light" w:cs="Calibri Light"/>
                <w:color w:val="4E4C4A"/>
                <w:lang w:val="en"/>
              </w:rPr>
            </w:pPr>
            <w:r w:rsidRPr="00A61C83">
              <w:rPr>
                <w:rFonts w:ascii="Calibri Light" w:hAnsi="Calibri Light" w:cs="Calibri Light"/>
                <w:color w:val="4E4C4A"/>
                <w:lang w:val="en"/>
              </w:rPr>
              <w:t>Ed. Reid State College</w:t>
            </w:r>
          </w:p>
          <w:p w:rsidR="00F03DF8" w:rsidRPr="00A61C83" w:rsidRDefault="00F03DF8" w:rsidP="006B470E">
            <w:pPr>
              <w:jc w:val="right"/>
              <w:rPr>
                <w:rFonts w:ascii="Calibri Light" w:hAnsi="Calibri Light" w:cs="Calibri Light"/>
                <w:color w:val="4E4C4A"/>
                <w:lang w:val="en"/>
              </w:rPr>
            </w:pPr>
            <w:r w:rsidRPr="00A61C83">
              <w:rPr>
                <w:rFonts w:ascii="Calibri Light" w:hAnsi="Calibri Light" w:cs="Calibri Light"/>
                <w:color w:val="4E4C4A"/>
                <w:lang w:val="en"/>
              </w:rPr>
              <w:t>Practical Nurse Diploma</w:t>
            </w:r>
          </w:p>
          <w:p w:rsidR="00F03DF8" w:rsidRPr="006B470E" w:rsidRDefault="00F03DF8" w:rsidP="006B470E">
            <w:pPr>
              <w:jc w:val="right"/>
            </w:pPr>
            <w:r w:rsidRPr="00A61C83">
              <w:rPr>
                <w:rFonts w:ascii="Calibri Light" w:hAnsi="Calibri Light" w:cs="Calibri Light"/>
                <w:color w:val="4E4C4A"/>
                <w:lang w:val="en"/>
              </w:rPr>
              <w:t>June 1994- September 1996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D24ADEADFCE749819B51DB8746D88128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:rsidR="000E1D44" w:rsidRPr="00A61C83" w:rsidRDefault="006B470E" w:rsidP="000E1D44">
            <w:pPr>
              <w:pStyle w:val="SmallText"/>
              <w:rPr>
                <w:rFonts w:cstheme="minorHAnsi"/>
                <w:szCs w:val="20"/>
              </w:rPr>
            </w:pPr>
            <w:r w:rsidRPr="00A61C83">
              <w:rPr>
                <w:rFonts w:cstheme="minorHAnsi"/>
                <w:szCs w:val="20"/>
              </w:rPr>
              <w:t>October 2018-Present</w:t>
            </w:r>
          </w:p>
          <w:p w:rsidR="000E1D44" w:rsidRPr="00A61C83" w:rsidRDefault="006B470E" w:rsidP="000E1D44">
            <w:pPr>
              <w:pStyle w:val="TextRight"/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Registered Nurse •</w:t>
            </w:r>
            <w:r w:rsidR="0057534A" w:rsidRPr="00A61C83">
              <w:rPr>
                <w:rFonts w:cstheme="minorHAnsi"/>
                <w:sz w:val="20"/>
                <w:szCs w:val="20"/>
              </w:rPr>
              <w:t xml:space="preserve"> </w:t>
            </w:r>
            <w:r w:rsidRPr="00A61C83">
              <w:rPr>
                <w:rFonts w:cstheme="minorHAnsi"/>
                <w:sz w:val="20"/>
                <w:szCs w:val="20"/>
              </w:rPr>
              <w:t>Supervisor A</w:t>
            </w:r>
            <w:r w:rsidR="000E1D44" w:rsidRPr="00A61C83">
              <w:rPr>
                <w:rFonts w:cstheme="minorHAnsi"/>
                <w:sz w:val="20"/>
                <w:szCs w:val="20"/>
              </w:rPr>
              <w:t>•</w:t>
            </w:r>
            <w:r w:rsidR="0057534A" w:rsidRPr="00A61C83">
              <w:rPr>
                <w:rFonts w:cstheme="minorHAnsi"/>
                <w:sz w:val="20"/>
                <w:szCs w:val="20"/>
              </w:rPr>
              <w:t xml:space="preserve"> </w:t>
            </w:r>
            <w:r w:rsidRPr="00A61C83">
              <w:rPr>
                <w:rFonts w:cstheme="minorHAnsi"/>
                <w:sz w:val="20"/>
                <w:szCs w:val="20"/>
              </w:rPr>
              <w:t xml:space="preserve">East Louisiana Mental Health System </w:t>
            </w:r>
          </w:p>
          <w:p w:rsidR="000E1D44" w:rsidRPr="00A61C83" w:rsidRDefault="000E1D44" w:rsidP="000E1D44">
            <w:pPr>
              <w:pStyle w:val="TextRight"/>
              <w:rPr>
                <w:rFonts w:cstheme="minorHAnsi"/>
                <w:sz w:val="20"/>
                <w:szCs w:val="20"/>
              </w:rPr>
            </w:pPr>
          </w:p>
          <w:p w:rsidR="0057534A" w:rsidRPr="00A61C83" w:rsidRDefault="006B470E" w:rsidP="0057534A">
            <w:pPr>
              <w:pStyle w:val="SmallText"/>
              <w:rPr>
                <w:rFonts w:cstheme="minorHAnsi"/>
                <w:szCs w:val="20"/>
              </w:rPr>
            </w:pPr>
            <w:r w:rsidRPr="00A61C83">
              <w:rPr>
                <w:rFonts w:cstheme="minorHAnsi"/>
                <w:szCs w:val="20"/>
              </w:rPr>
              <w:t>February 2016- October 2018</w:t>
            </w:r>
          </w:p>
          <w:p w:rsidR="000E1D44" w:rsidRDefault="006B470E" w:rsidP="0057534A">
            <w:pPr>
              <w:pStyle w:val="TextRight"/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Registered Nurse</w:t>
            </w:r>
            <w:r w:rsidR="0057534A" w:rsidRPr="00A61C83">
              <w:rPr>
                <w:rFonts w:cstheme="minorHAnsi"/>
                <w:sz w:val="20"/>
                <w:szCs w:val="20"/>
              </w:rPr>
              <w:t xml:space="preserve"> • </w:t>
            </w:r>
            <w:r w:rsidRPr="00A61C83">
              <w:rPr>
                <w:rFonts w:cstheme="minorHAnsi"/>
                <w:sz w:val="20"/>
                <w:szCs w:val="20"/>
              </w:rPr>
              <w:t>Charge Nurse</w:t>
            </w:r>
            <w:r w:rsidR="0057534A" w:rsidRPr="00A61C83">
              <w:rPr>
                <w:rFonts w:cstheme="minorHAnsi"/>
                <w:sz w:val="20"/>
                <w:szCs w:val="20"/>
              </w:rPr>
              <w:t xml:space="preserve"> • </w:t>
            </w:r>
            <w:r w:rsidRPr="00A61C83">
              <w:rPr>
                <w:rFonts w:cstheme="minorHAnsi"/>
                <w:sz w:val="20"/>
                <w:szCs w:val="20"/>
              </w:rPr>
              <w:t>Our Lady of the Lake Regional Medical Center</w:t>
            </w:r>
          </w:p>
          <w:p w:rsidR="002839BD" w:rsidRPr="002839BD" w:rsidRDefault="002839BD" w:rsidP="002839BD"/>
          <w:p w:rsidR="0057534A" w:rsidRPr="00A61C83" w:rsidRDefault="006B470E" w:rsidP="0057534A">
            <w:pPr>
              <w:pStyle w:val="SmallText"/>
              <w:rPr>
                <w:rFonts w:cstheme="minorHAnsi"/>
                <w:szCs w:val="20"/>
              </w:rPr>
            </w:pPr>
            <w:r w:rsidRPr="00A61C83">
              <w:rPr>
                <w:rFonts w:cstheme="minorHAnsi"/>
                <w:szCs w:val="20"/>
              </w:rPr>
              <w:t>August 2011- July 2018</w:t>
            </w:r>
          </w:p>
          <w:p w:rsidR="0057534A" w:rsidRPr="00A61C83" w:rsidRDefault="006B470E" w:rsidP="0057534A">
            <w:pPr>
              <w:pStyle w:val="TextRight"/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Registered Nurse</w:t>
            </w:r>
            <w:r w:rsidR="0057534A" w:rsidRPr="00A61C83">
              <w:rPr>
                <w:rFonts w:cstheme="minorHAnsi"/>
                <w:sz w:val="20"/>
                <w:szCs w:val="20"/>
              </w:rPr>
              <w:t xml:space="preserve"> • </w:t>
            </w:r>
            <w:r w:rsidRPr="00A61C83">
              <w:rPr>
                <w:rFonts w:cstheme="minorHAnsi"/>
                <w:sz w:val="20"/>
                <w:szCs w:val="20"/>
              </w:rPr>
              <w:t>Director of Psych Services</w:t>
            </w:r>
            <w:r w:rsidR="0057534A" w:rsidRPr="00A61C83">
              <w:rPr>
                <w:rFonts w:cstheme="minorHAnsi"/>
                <w:sz w:val="20"/>
                <w:szCs w:val="20"/>
              </w:rPr>
              <w:t xml:space="preserve"> • </w:t>
            </w:r>
            <w:r w:rsidRPr="00A61C83">
              <w:rPr>
                <w:rFonts w:cstheme="minorHAnsi"/>
                <w:sz w:val="20"/>
                <w:szCs w:val="20"/>
              </w:rPr>
              <w:t>Cypress Home Health</w:t>
            </w:r>
          </w:p>
          <w:p w:rsidR="00731594" w:rsidRPr="00A61C83" w:rsidRDefault="00731594" w:rsidP="00731594">
            <w:pPr>
              <w:rPr>
                <w:rFonts w:cstheme="minorHAnsi"/>
                <w:sz w:val="20"/>
                <w:szCs w:val="20"/>
              </w:rPr>
            </w:pPr>
          </w:p>
          <w:p w:rsidR="00731594" w:rsidRPr="00A61C83" w:rsidRDefault="00731594" w:rsidP="00731594">
            <w:pPr>
              <w:pStyle w:val="Header"/>
              <w:tabs>
                <w:tab w:val="clear" w:pos="4680"/>
                <w:tab w:val="clear" w:pos="9360"/>
              </w:tabs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September 2007-January 2015</w:t>
            </w:r>
          </w:p>
          <w:p w:rsidR="00731594" w:rsidRPr="00A61C83" w:rsidRDefault="00731594" w:rsidP="00731594">
            <w:pPr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Registered Nurse • Charge Nurse • Baton Rouge General Hospital</w:t>
            </w:r>
          </w:p>
          <w:p w:rsidR="00731594" w:rsidRPr="00A61C83" w:rsidRDefault="00731594" w:rsidP="00731594">
            <w:pPr>
              <w:rPr>
                <w:rFonts w:cstheme="minorHAnsi"/>
                <w:sz w:val="20"/>
                <w:szCs w:val="20"/>
              </w:rPr>
            </w:pPr>
          </w:p>
          <w:p w:rsidR="00731594" w:rsidRPr="00A61C83" w:rsidRDefault="00731594" w:rsidP="00731594">
            <w:pPr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February 2009- March 2012</w:t>
            </w:r>
          </w:p>
          <w:p w:rsidR="00731594" w:rsidRDefault="00731594" w:rsidP="00731594">
            <w:pPr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Registered Nurse • Psych  Services • Lakeview Home Care(Medistar)</w:t>
            </w:r>
          </w:p>
          <w:p w:rsidR="00FE3300" w:rsidRDefault="00FE3300" w:rsidP="00731594">
            <w:pPr>
              <w:rPr>
                <w:rFonts w:cstheme="minorHAnsi"/>
                <w:sz w:val="20"/>
                <w:szCs w:val="20"/>
              </w:rPr>
            </w:pPr>
          </w:p>
          <w:p w:rsidR="00FE3300" w:rsidRDefault="00FE3300" w:rsidP="007315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June 2006- September 2007</w:t>
            </w:r>
          </w:p>
          <w:p w:rsidR="00FE3300" w:rsidRPr="00A61C83" w:rsidRDefault="00FE3300" w:rsidP="007315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RN</w:t>
            </w:r>
            <w:r w:rsidRPr="00A61C8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Acute settings in </w:t>
            </w:r>
            <w:r w:rsidR="003279E2">
              <w:rPr>
                <w:rFonts w:cstheme="minorHAnsi"/>
                <w:sz w:val="20"/>
                <w:szCs w:val="20"/>
              </w:rPr>
              <w:t>hospitals (</w:t>
            </w:r>
            <w:r>
              <w:rPr>
                <w:rFonts w:cstheme="minorHAnsi"/>
                <w:sz w:val="20"/>
                <w:szCs w:val="20"/>
              </w:rPr>
              <w:t>M/S,</w:t>
            </w:r>
            <w:r w:rsidR="003279E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tele,</w:t>
            </w:r>
            <w:r w:rsidR="003279E2">
              <w:rPr>
                <w:rFonts w:cstheme="minorHAnsi"/>
                <w:sz w:val="20"/>
                <w:szCs w:val="20"/>
              </w:rPr>
              <w:t xml:space="preserve"> rehab, LTAC, ortho, SNF)</w:t>
            </w:r>
            <w:r w:rsidR="003279E2" w:rsidRPr="00A61C83">
              <w:rPr>
                <w:rFonts w:cstheme="minorHAnsi"/>
                <w:sz w:val="20"/>
                <w:szCs w:val="20"/>
              </w:rPr>
              <w:t xml:space="preserve"> </w:t>
            </w:r>
            <w:r w:rsidR="003279E2" w:rsidRPr="00A61C83">
              <w:rPr>
                <w:rFonts w:cstheme="minorHAnsi"/>
                <w:sz w:val="20"/>
                <w:szCs w:val="20"/>
              </w:rPr>
              <w:t>•</w:t>
            </w:r>
            <w:r w:rsidR="003279E2">
              <w:rPr>
                <w:rFonts w:cstheme="minorHAnsi"/>
                <w:sz w:val="20"/>
                <w:szCs w:val="20"/>
              </w:rPr>
              <w:t xml:space="preserve"> All per diem agency.</w:t>
            </w:r>
          </w:p>
          <w:p w:rsidR="00731594" w:rsidRPr="00A61C83" w:rsidRDefault="003279E2" w:rsidP="007315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731594" w:rsidRPr="00A61C83" w:rsidRDefault="00FE3300" w:rsidP="007315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November 2001- June</w:t>
            </w:r>
            <w:r w:rsidR="00731594" w:rsidRPr="00A61C83">
              <w:rPr>
                <w:rFonts w:cstheme="minorHAnsi"/>
                <w:sz w:val="20"/>
                <w:szCs w:val="20"/>
              </w:rPr>
              <w:t xml:space="preserve"> 2006</w:t>
            </w:r>
          </w:p>
          <w:p w:rsidR="00731594" w:rsidRPr="00A61C83" w:rsidRDefault="00731594" w:rsidP="00731594">
            <w:pPr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LPN-RN(3/2006) • Float pool(LPN)/Registered Nurse• Our Lady of the Lake Regional Medical Center</w:t>
            </w:r>
          </w:p>
          <w:p w:rsidR="00731594" w:rsidRPr="00A61C83" w:rsidRDefault="00731594" w:rsidP="00731594">
            <w:pPr>
              <w:rPr>
                <w:rFonts w:cstheme="minorHAnsi"/>
                <w:sz w:val="20"/>
                <w:szCs w:val="20"/>
              </w:rPr>
            </w:pPr>
          </w:p>
          <w:p w:rsidR="00731594" w:rsidRPr="00A61C83" w:rsidRDefault="00731594" w:rsidP="00731594">
            <w:pPr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August 1997- May 2001</w:t>
            </w:r>
          </w:p>
          <w:p w:rsidR="00731594" w:rsidRPr="00A61C83" w:rsidRDefault="00731594" w:rsidP="00F03DF8">
            <w:pPr>
              <w:pStyle w:val="Header"/>
              <w:tabs>
                <w:tab w:val="clear" w:pos="4680"/>
                <w:tab w:val="clear" w:pos="9360"/>
              </w:tabs>
              <w:rPr>
                <w:rFonts w:cstheme="minorHAnsi"/>
                <w:sz w:val="20"/>
                <w:szCs w:val="20"/>
              </w:rPr>
            </w:pPr>
            <w:r w:rsidRPr="00A61C83">
              <w:rPr>
                <w:rFonts w:cstheme="minorHAnsi"/>
                <w:sz w:val="20"/>
                <w:szCs w:val="20"/>
              </w:rPr>
              <w:t>LPN •staff nurse/float pool</w:t>
            </w:r>
            <w:r w:rsidR="00F03DF8" w:rsidRPr="00A61C83">
              <w:rPr>
                <w:rFonts w:cstheme="minorHAnsi"/>
                <w:sz w:val="20"/>
                <w:szCs w:val="20"/>
              </w:rPr>
              <w:t xml:space="preserve"> </w:t>
            </w:r>
            <w:r w:rsidR="00F03DF8" w:rsidRPr="00A61C83">
              <w:rPr>
                <w:sz w:val="20"/>
                <w:szCs w:val="20"/>
              </w:rPr>
              <w:t>• Baton Rouge General Hospital</w:t>
            </w:r>
          </w:p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0E1D44" w:rsidRPr="002839BD" w:rsidRDefault="00F03DF8" w:rsidP="00F03DF8">
            <w:pPr>
              <w:pStyle w:val="TextRight"/>
              <w:rPr>
                <w:sz w:val="20"/>
                <w:szCs w:val="20"/>
              </w:rPr>
            </w:pPr>
            <w:r w:rsidRPr="002839BD">
              <w:rPr>
                <w:sz w:val="20"/>
                <w:szCs w:val="20"/>
              </w:rPr>
              <w:t>Registered Nurse Supervisor on Covid-19 unit (Temporary assignment).  Current duties not limited to assessments, medication administration, monthly progress</w:t>
            </w:r>
            <w:r w:rsidR="00A61C83" w:rsidRPr="002839BD">
              <w:rPr>
                <w:sz w:val="20"/>
                <w:szCs w:val="20"/>
              </w:rPr>
              <w:t xml:space="preserve"> notes, treatment plans, audits and</w:t>
            </w:r>
            <w:r w:rsidRPr="002839BD">
              <w:rPr>
                <w:sz w:val="20"/>
                <w:szCs w:val="20"/>
              </w:rPr>
              <w:t xml:space="preserve"> de-escalations.  Clients are mostly Not Guilty By Reason of Insanity.</w:t>
            </w:r>
          </w:p>
        </w:tc>
      </w:tr>
      <w:tr w:rsidR="000E1D44" w:rsidTr="00A61C83">
        <w:trPr>
          <w:trHeight w:val="197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8A061A" w:rsidP="00A77921">
            <w:pPr>
              <w:pStyle w:val="Heading1"/>
            </w:pPr>
            <w:sdt>
              <w:sdtPr>
                <w:id w:val="-242716918"/>
                <w:placeholder>
                  <w:docPart w:val="07321D395C4C4CF1A5E17DD4867B7B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:rsidR="000E1D44" w:rsidRPr="002839BD" w:rsidRDefault="0079541A" w:rsidP="0079541A">
            <w:pPr>
              <w:pStyle w:val="TextLeft"/>
              <w:rPr>
                <w:sz w:val="18"/>
                <w:szCs w:val="18"/>
              </w:rPr>
            </w:pPr>
            <w:r w:rsidRPr="002839BD">
              <w:rPr>
                <w:sz w:val="18"/>
                <w:szCs w:val="18"/>
              </w:rPr>
              <w:t>Not limited to charge nurse duties on Geri and acute psych units, hospital admissions, assignments based on acuity, initiate plan of care, management of aggressive behaviors, drug and alcohol detox</w:t>
            </w:r>
            <w:r w:rsidR="002839BD">
              <w:rPr>
                <w:sz w:val="18"/>
                <w:szCs w:val="18"/>
              </w:rPr>
              <w:t>.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401270D6778E4E2395795FF8476EDA75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p w:rsidR="0057534A" w:rsidRPr="002839BD" w:rsidRDefault="0079541A" w:rsidP="0079541A">
            <w:pPr>
              <w:pStyle w:val="TextRight"/>
              <w:rPr>
                <w:sz w:val="18"/>
                <w:szCs w:val="18"/>
              </w:rPr>
            </w:pPr>
            <w:r w:rsidRPr="002839BD">
              <w:rPr>
                <w:w w:val="105"/>
                <w:sz w:val="18"/>
                <w:szCs w:val="18"/>
              </w:rPr>
              <w:t>Supervision of LPN/HHA, training on managing psychiatric patients in the home setting, collaborating with community resource personnel including outpatient programs, group homes/managers and assisted with obtaining primary medical care for clients.</w:t>
            </w:r>
          </w:p>
          <w:p w:rsidR="000E1D44" w:rsidRDefault="000E1D44" w:rsidP="000E1D44">
            <w:pPr>
              <w:pStyle w:val="TextRight"/>
            </w:pPr>
          </w:p>
        </w:tc>
      </w:tr>
      <w:tr w:rsidR="000E1D44" w:rsidTr="00830F7F">
        <w:trPr>
          <w:trHeight w:val="9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A61C83" w:rsidRPr="002839BD" w:rsidRDefault="008A061A" w:rsidP="00A61C83">
            <w:pPr>
              <w:pStyle w:val="Heading2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43723015"/>
                <w:placeholder>
                  <w:docPart w:val="9DDD479973A54FEF9DF7F720E43DE30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61C83" w:rsidRPr="002839BD">
                  <w:rPr>
                    <w:sz w:val="18"/>
                    <w:szCs w:val="18"/>
                  </w:rPr>
                  <w:t>References</w:t>
                </w:r>
              </w:sdtContent>
            </w:sdt>
            <w:r w:rsidR="00A61C83" w:rsidRPr="002839BD">
              <w:rPr>
                <w:sz w:val="18"/>
                <w:szCs w:val="18"/>
              </w:rPr>
              <w:t xml:space="preserve"> </w:t>
            </w:r>
            <w:proofErr w:type="gramStart"/>
            <w:r w:rsidR="00A61C83" w:rsidRPr="002839BD">
              <w:rPr>
                <w:sz w:val="18"/>
                <w:szCs w:val="18"/>
              </w:rPr>
              <w:t>upon</w:t>
            </w:r>
            <w:proofErr w:type="gramEnd"/>
            <w:r w:rsidR="00A61C83" w:rsidRPr="002839BD">
              <w:rPr>
                <w:sz w:val="18"/>
                <w:szCs w:val="18"/>
              </w:rPr>
              <w:t xml:space="preserve"> request</w:t>
            </w:r>
          </w:p>
          <w:p w:rsidR="000E1D44" w:rsidRDefault="000E1D44" w:rsidP="00A61C83">
            <w:pPr>
              <w:pStyle w:val="TextRight"/>
            </w:pPr>
          </w:p>
        </w:tc>
      </w:tr>
    </w:tbl>
    <w:p w:rsidR="00C55D85" w:rsidRDefault="00C55D85" w:rsidP="00830F7F">
      <w:pPr>
        <w:pStyle w:val="Header"/>
        <w:tabs>
          <w:tab w:val="clear" w:pos="4680"/>
          <w:tab w:val="clear" w:pos="9360"/>
        </w:tabs>
      </w:pPr>
    </w:p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61A" w:rsidRDefault="008A061A" w:rsidP="00F316AD">
      <w:r>
        <w:separator/>
      </w:r>
    </w:p>
  </w:endnote>
  <w:endnote w:type="continuationSeparator" w:id="0">
    <w:p w:rsidR="008A061A" w:rsidRDefault="008A061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1C624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61A" w:rsidRDefault="008A061A" w:rsidP="00F316AD">
      <w:r>
        <w:separator/>
      </w:r>
    </w:p>
  </w:footnote>
  <w:footnote w:type="continuationSeparator" w:id="0">
    <w:p w:rsidR="008A061A" w:rsidRDefault="008A061A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0E"/>
    <w:rsid w:val="00087987"/>
    <w:rsid w:val="000E1D44"/>
    <w:rsid w:val="0020696E"/>
    <w:rsid w:val="002356A2"/>
    <w:rsid w:val="002839BD"/>
    <w:rsid w:val="002D12DA"/>
    <w:rsid w:val="003019B2"/>
    <w:rsid w:val="003279E2"/>
    <w:rsid w:val="0034688D"/>
    <w:rsid w:val="0040233B"/>
    <w:rsid w:val="00511A6E"/>
    <w:rsid w:val="0057534A"/>
    <w:rsid w:val="00605A5B"/>
    <w:rsid w:val="006B470E"/>
    <w:rsid w:val="006C60E6"/>
    <w:rsid w:val="006E70D3"/>
    <w:rsid w:val="00731594"/>
    <w:rsid w:val="0079541A"/>
    <w:rsid w:val="007B0F94"/>
    <w:rsid w:val="00830F7F"/>
    <w:rsid w:val="008A061A"/>
    <w:rsid w:val="00A22A14"/>
    <w:rsid w:val="00A61C83"/>
    <w:rsid w:val="00A77921"/>
    <w:rsid w:val="00B575FB"/>
    <w:rsid w:val="00C1095A"/>
    <w:rsid w:val="00C3484F"/>
    <w:rsid w:val="00C55D85"/>
    <w:rsid w:val="00CA2273"/>
    <w:rsid w:val="00CD50FD"/>
    <w:rsid w:val="00D47124"/>
    <w:rsid w:val="00DD5D7B"/>
    <w:rsid w:val="00F03DF8"/>
    <w:rsid w:val="00F316AD"/>
    <w:rsid w:val="00F4501B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37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F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7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rant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C43E9CB2AC4EC09FCEB25558B0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4C0DB-EE1D-4C55-8DB8-53E154418457}"/>
      </w:docPartPr>
      <w:docPartBody>
        <w:p w:rsidR="00F57EFD" w:rsidRDefault="00F57EFD">
          <w:pPr>
            <w:pStyle w:val="9AC43E9CB2AC4EC09FCEB25558B0FF5A"/>
          </w:pPr>
          <w:r w:rsidRPr="00605A5B">
            <w:t>Contact</w:t>
          </w:r>
        </w:p>
      </w:docPartBody>
    </w:docPart>
    <w:docPart>
      <w:docPartPr>
        <w:name w:val="5CB2F9C157994B98930072617B3FE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7F48A-C9E2-4AA2-8881-2FF57E3D3932}"/>
      </w:docPartPr>
      <w:docPartBody>
        <w:p w:rsidR="00F57EFD" w:rsidRDefault="00F57EFD">
          <w:pPr>
            <w:pStyle w:val="5CB2F9C157994B98930072617B3FE4A0"/>
          </w:pPr>
          <w:r>
            <w:t>Education</w:t>
          </w:r>
        </w:p>
      </w:docPartBody>
    </w:docPart>
    <w:docPart>
      <w:docPartPr>
        <w:name w:val="D24ADEADFCE749819B51DB8746D8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F480-2794-4EAC-97A1-90B38861A5B1}"/>
      </w:docPartPr>
      <w:docPartBody>
        <w:p w:rsidR="00F57EFD" w:rsidRDefault="00F57EFD">
          <w:pPr>
            <w:pStyle w:val="D24ADEADFCE749819B51DB8746D88128"/>
          </w:pPr>
          <w:r>
            <w:t>Experience</w:t>
          </w:r>
        </w:p>
      </w:docPartBody>
    </w:docPart>
    <w:docPart>
      <w:docPartPr>
        <w:name w:val="07321D395C4C4CF1A5E17DD4867B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BCD35-DEE6-4F0D-905C-1C1421FFEF22}"/>
      </w:docPartPr>
      <w:docPartBody>
        <w:p w:rsidR="00F57EFD" w:rsidRDefault="00F57EFD">
          <w:pPr>
            <w:pStyle w:val="07321D395C4C4CF1A5E17DD4867B7B47"/>
          </w:pPr>
          <w:r w:rsidRPr="000E1D44">
            <w:t>Key Skills</w:t>
          </w:r>
        </w:p>
      </w:docPartBody>
    </w:docPart>
    <w:docPart>
      <w:docPartPr>
        <w:name w:val="401270D6778E4E2395795FF8476ED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2882B-513D-4EF9-B940-71D44BA559AB}"/>
      </w:docPartPr>
      <w:docPartBody>
        <w:p w:rsidR="00F57EFD" w:rsidRDefault="00F57EFD">
          <w:pPr>
            <w:pStyle w:val="401270D6778E4E2395795FF8476EDA75"/>
          </w:pPr>
          <w:r>
            <w:t>Communication</w:t>
          </w:r>
        </w:p>
      </w:docPartBody>
    </w:docPart>
    <w:docPart>
      <w:docPartPr>
        <w:name w:val="9DDD479973A54FEF9DF7F720E43DE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5190-E1E3-4C83-BD0A-856310110ED8}"/>
      </w:docPartPr>
      <w:docPartBody>
        <w:p w:rsidR="00DB1FDA" w:rsidRDefault="00F57EFD" w:rsidP="00F57EFD">
          <w:pPr>
            <w:pStyle w:val="9DDD479973A54FEF9DF7F720E43DE30F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FD"/>
    <w:rsid w:val="00162C17"/>
    <w:rsid w:val="00DB1FDA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2FD1EF7F940C08B93AB256C84043D">
    <w:name w:val="CF72FD1EF7F940C08B93AB256C84043D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0483E4757A4047FC8321341E6587DA0D">
    <w:name w:val="0483E4757A4047FC8321341E6587DA0D"/>
  </w:style>
  <w:style w:type="paragraph" w:customStyle="1" w:styleId="19186C3A304749B581E0831E972FD6D2">
    <w:name w:val="19186C3A304749B581E0831E972FD6D2"/>
  </w:style>
  <w:style w:type="paragraph" w:customStyle="1" w:styleId="9AC43E9CB2AC4EC09FCEB25558B0FF5A">
    <w:name w:val="9AC43E9CB2AC4EC09FCEB25558B0FF5A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0F3DED97AC23489E9194DC606ED340BA">
    <w:name w:val="0F3DED97AC23489E9194DC606ED340BA"/>
  </w:style>
  <w:style w:type="paragraph" w:customStyle="1" w:styleId="CAB04073579D4D29BC420814BF8F4CE2">
    <w:name w:val="CAB04073579D4D29BC420814BF8F4CE2"/>
  </w:style>
  <w:style w:type="paragraph" w:customStyle="1" w:styleId="8613D05FB85E42BBA894DE0558138A99">
    <w:name w:val="8613D05FB85E42BBA894DE0558138A99"/>
  </w:style>
  <w:style w:type="paragraph" w:customStyle="1" w:styleId="77BD1B14154C4907851DAA821E9A54EF">
    <w:name w:val="77BD1B14154C4907851DAA821E9A54EF"/>
  </w:style>
  <w:style w:type="paragraph" w:customStyle="1" w:styleId="D897F486A6C8459CB2EC4F3C7E80F04C">
    <w:name w:val="D897F486A6C8459CB2EC4F3C7E80F04C"/>
  </w:style>
  <w:style w:type="paragraph" w:customStyle="1" w:styleId="5CB2F9C157994B98930072617B3FE4A0">
    <w:name w:val="5CB2F9C157994B98930072617B3FE4A0"/>
  </w:style>
  <w:style w:type="paragraph" w:customStyle="1" w:styleId="B70ED7A0283040AD8BFF187C47A0A988">
    <w:name w:val="B70ED7A0283040AD8BFF187C47A0A988"/>
  </w:style>
  <w:style w:type="paragraph" w:customStyle="1" w:styleId="D24ADEADFCE749819B51DB8746D88128">
    <w:name w:val="D24ADEADFCE749819B51DB8746D88128"/>
  </w:style>
  <w:style w:type="paragraph" w:customStyle="1" w:styleId="2AC354A69ED445CCBBD149C27342100E">
    <w:name w:val="2AC354A69ED445CCBBD149C27342100E"/>
  </w:style>
  <w:style w:type="paragraph" w:customStyle="1" w:styleId="986634F3B5964175B91A264B729552B8">
    <w:name w:val="986634F3B5964175B91A264B729552B8"/>
  </w:style>
  <w:style w:type="paragraph" w:customStyle="1" w:styleId="71FEDFAAB3CE4F91A02F98981892C6E1">
    <w:name w:val="71FEDFAAB3CE4F91A02F98981892C6E1"/>
  </w:style>
  <w:style w:type="paragraph" w:customStyle="1" w:styleId="0BD1866E21484BDEA1C66467F2D0ADCA">
    <w:name w:val="0BD1866E21484BDEA1C66467F2D0ADCA"/>
  </w:style>
  <w:style w:type="paragraph" w:customStyle="1" w:styleId="DA8FD2684FC04F84B048A1AD64573721">
    <w:name w:val="DA8FD2684FC04F84B048A1AD64573721"/>
  </w:style>
  <w:style w:type="paragraph" w:customStyle="1" w:styleId="09813B2974E84DFF8DB901416E966426">
    <w:name w:val="09813B2974E84DFF8DB901416E966426"/>
  </w:style>
  <w:style w:type="paragraph" w:customStyle="1" w:styleId="99EB075B26E24FEEB8A23A8399BE0A76">
    <w:name w:val="99EB075B26E24FEEB8A23A8399BE0A76"/>
  </w:style>
  <w:style w:type="paragraph" w:customStyle="1" w:styleId="93DA36307A294EE7AED2FB1155738969">
    <w:name w:val="93DA36307A294EE7AED2FB1155738969"/>
  </w:style>
  <w:style w:type="paragraph" w:customStyle="1" w:styleId="889FB0265DA04AA488C4B6B924D002CC">
    <w:name w:val="889FB0265DA04AA488C4B6B924D002CC"/>
  </w:style>
  <w:style w:type="paragraph" w:customStyle="1" w:styleId="E935B0590E0740AEBFFB059F1C07E5DD">
    <w:name w:val="E935B0590E0740AEBFFB059F1C07E5DD"/>
  </w:style>
  <w:style w:type="paragraph" w:customStyle="1" w:styleId="BA291F21211643B99F6D5504D070664A">
    <w:name w:val="BA291F21211643B99F6D5504D070664A"/>
  </w:style>
  <w:style w:type="paragraph" w:customStyle="1" w:styleId="82E3B9DE6C2E43A59FBFEE3AAB6DED26">
    <w:name w:val="82E3B9DE6C2E43A59FBFEE3AAB6DED26"/>
  </w:style>
  <w:style w:type="paragraph" w:customStyle="1" w:styleId="57CC4F0569EC4431A66931BFB2DB92B0">
    <w:name w:val="57CC4F0569EC4431A66931BFB2DB92B0"/>
  </w:style>
  <w:style w:type="paragraph" w:customStyle="1" w:styleId="07321D395C4C4CF1A5E17DD4867B7B47">
    <w:name w:val="07321D395C4C4CF1A5E17DD4867B7B47"/>
  </w:style>
  <w:style w:type="paragraph" w:customStyle="1" w:styleId="84F27BDF51954F6ABE0ACD72C1320132">
    <w:name w:val="84F27BDF51954F6ABE0ACD72C1320132"/>
  </w:style>
  <w:style w:type="paragraph" w:customStyle="1" w:styleId="401270D6778E4E2395795FF8476EDA75">
    <w:name w:val="401270D6778E4E2395795FF8476EDA7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EE71F7A590C84D1B9FEAC3579C3AD13E">
    <w:name w:val="EE71F7A590C84D1B9FEAC3579C3AD13E"/>
  </w:style>
  <w:style w:type="paragraph" w:customStyle="1" w:styleId="30E9827CA45D4547AC5935D9E7275B5F">
    <w:name w:val="30E9827CA45D4547AC5935D9E7275B5F"/>
  </w:style>
  <w:style w:type="paragraph" w:customStyle="1" w:styleId="F52198C1B2564000BFFDDF871321D1BD">
    <w:name w:val="F52198C1B2564000BFFDDF871321D1BD"/>
  </w:style>
  <w:style w:type="paragraph" w:customStyle="1" w:styleId="5F4B7C4C808941889B6F069BD05FB7CF">
    <w:name w:val="5F4B7C4C808941889B6F069BD05FB7CF"/>
  </w:style>
  <w:style w:type="paragraph" w:customStyle="1" w:styleId="8A98EDAA4FA8433EAE2BCC027609F4C7">
    <w:name w:val="8A98EDAA4FA8433EAE2BCC027609F4C7"/>
  </w:style>
  <w:style w:type="paragraph" w:customStyle="1" w:styleId="9DDD479973A54FEF9DF7F720E43DE30F">
    <w:name w:val="9DDD479973A54FEF9DF7F720E43DE30F"/>
    <w:rsid w:val="00F57EFD"/>
  </w:style>
  <w:style w:type="paragraph" w:customStyle="1" w:styleId="F4AD6F6106B44E6F9BD7E1D1C0975A25">
    <w:name w:val="F4AD6F6106B44E6F9BD7E1D1C0975A25"/>
    <w:rsid w:val="00F57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A6BAEC0-584B-4157-898C-C15626AB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2021-08-29T04:19:00Z</dcterms:created>
  <dcterms:modified xsi:type="dcterms:W3CDTF">2021-08-29T05:32:00Z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